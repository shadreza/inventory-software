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7797AA19" w14:textId="77777777" w:rsidR="007C4F87" w:rsidRDefault="00033703">
          <w:pPr>
            <w:pStyle w:val="NoSpacing"/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2898A107" wp14:editId="0266461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46A682" w14:textId="04F0E5B8" w:rsidR="00033703" w:rsidRDefault="009B5D73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7927C0BF4E234B5DB6F8DEE093F3AC7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3703">
                                      <w:t>201914024</w:t>
                                    </w:r>
                                  </w:sdtContent>
                                </w:sdt>
                                <w:r w:rsidR="00033703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FAEFE6E7866B4B988C3957905FF4C8A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3703">
                                      <w:t>CSE-106</w:t>
                                    </w:r>
                                  </w:sdtContent>
                                </w:sdt>
                                <w:r w:rsidR="00033703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F355156E484944C995379643E9202E32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0-22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33703">
                                      <w:t>October 2</w:t>
                                    </w:r>
                                    <w:r w:rsidR="007572B0">
                                      <w:t>2</w:t>
                                    </w:r>
                                    <w:r w:rsidR="00033703">
                                      <w:t>,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98A1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1846A682" w14:textId="04F0E5B8" w:rsidR="00033703" w:rsidRDefault="009B5D73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7927C0BF4E234B5DB6F8DEE093F3AC7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33703">
                                <w:t>201914024</w:t>
                              </w:r>
                            </w:sdtContent>
                          </w:sdt>
                          <w:r w:rsidR="00033703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FAEFE6E7866B4B988C3957905FF4C8A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033703">
                                <w:t>CSE-106</w:t>
                              </w:r>
                            </w:sdtContent>
                          </w:sdt>
                          <w:r w:rsidR="00033703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F355156E484944C995379643E9202E32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0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33703">
                                <w:t>October 2</w:t>
                              </w:r>
                              <w:r w:rsidR="007572B0">
                                <w:t>2</w:t>
                              </w:r>
                              <w:r w:rsidR="00033703">
                                <w:t>,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289B8AD7" wp14:editId="722A339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908420" w14:textId="429845EE" w:rsidR="00033703" w:rsidRDefault="009B5D73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5BE1">
                                      <w:t>Inventory Software design</w:t>
                                    </w:r>
                                  </w:sdtContent>
                                </w:sdt>
                              </w:p>
                              <w:p w14:paraId="3C29933F" w14:textId="619A40B9" w:rsidR="00033703" w:rsidRDefault="009B5D73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3703">
                                      <w:t>by shad reza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9B8AD7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14:paraId="4D908420" w14:textId="429845EE" w:rsidR="00033703" w:rsidRDefault="009B5D7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05BE1">
                                <w:t>Inventory Software design</w:t>
                              </w:r>
                            </w:sdtContent>
                          </w:sdt>
                        </w:p>
                        <w:p w14:paraId="3C29933F" w14:textId="619A40B9" w:rsidR="00033703" w:rsidRDefault="009B5D73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33703">
                                <w:t>by shad reza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5809543C" wp14:editId="78F166B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0656DF5" w14:textId="77777777" w:rsidR="007C4F87" w:rsidRDefault="00033703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14:paraId="056CC6DD" w14:textId="6CB6D293" w:rsidR="00205BE1" w:rsidRDefault="00205BE1" w:rsidP="00205BE1"/>
    <w:p w14:paraId="3CB95580" w14:textId="1892F6E3" w:rsidR="00205BE1" w:rsidRDefault="00205BE1" w:rsidP="00205BE1">
      <w:pPr>
        <w:pStyle w:val="Heading1"/>
        <w:rPr>
          <w:b/>
          <w:bCs/>
        </w:rPr>
      </w:pPr>
      <w:r>
        <w:rPr>
          <w:b/>
          <w:bCs/>
        </w:rPr>
        <w:t>Name of the project: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05BE1">
        <w:t xml:space="preserve"> </w:t>
      </w:r>
      <w:sdt>
        <w:sdtPr>
          <w:alias w:val="Title"/>
          <w:tag w:val=""/>
          <w:id w:val="-21427525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t>Inventory Software design</w:t>
          </w:r>
        </w:sdtContent>
      </w:sdt>
    </w:p>
    <w:p w14:paraId="4EF55C72" w14:textId="35E86046" w:rsidR="00205BE1" w:rsidRDefault="00205BE1" w:rsidP="00205BE1"/>
    <w:p w14:paraId="2EC2359F" w14:textId="591617F6" w:rsidR="00205BE1" w:rsidRDefault="00205BE1" w:rsidP="00205BE1">
      <w:pPr>
        <w:pStyle w:val="Heading1"/>
        <w:rPr>
          <w:b/>
          <w:bCs/>
        </w:rPr>
      </w:pPr>
      <w:r>
        <w:rPr>
          <w:b/>
          <w:bCs/>
        </w:rPr>
        <w:t xml:space="preserve">Programming Language used: </w:t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 w:rsidRPr="00637380">
        <w:t>C</w:t>
      </w:r>
    </w:p>
    <w:p w14:paraId="10CE7B47" w14:textId="5C5BFD47" w:rsidR="00205BE1" w:rsidRDefault="00205BE1" w:rsidP="00205BE1"/>
    <w:p w14:paraId="50106642" w14:textId="41F2C92A" w:rsidR="00205BE1" w:rsidRDefault="00205BE1" w:rsidP="00205BE1">
      <w:pPr>
        <w:pStyle w:val="Heading1"/>
        <w:rPr>
          <w:b/>
          <w:bCs/>
        </w:rPr>
      </w:pPr>
      <w:r>
        <w:rPr>
          <w:b/>
          <w:bCs/>
        </w:rPr>
        <w:t>Developed by:</w:t>
      </w:r>
    </w:p>
    <w:p w14:paraId="1A1C1E8F" w14:textId="43CD26AC" w:rsidR="00205BE1" w:rsidRDefault="00205BE1" w:rsidP="00205BE1"/>
    <w:p w14:paraId="30515C58" w14:textId="32DA736D" w:rsidR="00205BE1" w:rsidRDefault="00205BE1" w:rsidP="00205BE1">
      <w:pPr>
        <w:ind w:firstLine="720"/>
      </w:pPr>
      <w:r>
        <w:t>Name:</w:t>
      </w:r>
      <w:r>
        <w:tab/>
      </w:r>
      <w:r>
        <w:tab/>
        <w:t>Shad Reza</w:t>
      </w:r>
    </w:p>
    <w:p w14:paraId="171ABF26" w14:textId="6298BAE1" w:rsidR="00205BE1" w:rsidRDefault="00205BE1" w:rsidP="00205BE1">
      <w:pPr>
        <w:ind w:firstLine="720"/>
      </w:pPr>
      <w:r>
        <w:t>Id:</w:t>
      </w:r>
      <w:r>
        <w:tab/>
      </w:r>
      <w:r>
        <w:tab/>
        <w:t>201914024</w:t>
      </w:r>
    </w:p>
    <w:p w14:paraId="3F4F746E" w14:textId="591872E1" w:rsidR="00205BE1" w:rsidRDefault="00205BE1" w:rsidP="00205BE1">
      <w:pPr>
        <w:ind w:firstLine="720"/>
      </w:pPr>
      <w:r>
        <w:t>Batch:</w:t>
      </w:r>
      <w:r>
        <w:tab/>
      </w:r>
      <w:r>
        <w:tab/>
        <w:t>CSE - 19</w:t>
      </w:r>
    </w:p>
    <w:p w14:paraId="0F51E7A8" w14:textId="33CC4943" w:rsidR="00205BE1" w:rsidRDefault="00205BE1" w:rsidP="00205BE1">
      <w:pPr>
        <w:ind w:firstLine="720"/>
      </w:pPr>
      <w:r>
        <w:t xml:space="preserve">Course: </w:t>
      </w:r>
      <w:r>
        <w:tab/>
      </w:r>
      <w:r>
        <w:tab/>
        <w:t>Computer Science &amp; Engineering</w:t>
      </w:r>
    </w:p>
    <w:p w14:paraId="3F236A15" w14:textId="07C00903" w:rsidR="00637380" w:rsidRDefault="00637380" w:rsidP="00205BE1">
      <w:pPr>
        <w:ind w:firstLine="720"/>
      </w:pPr>
      <w:r>
        <w:t>Level:</w:t>
      </w:r>
      <w:r>
        <w:tab/>
      </w:r>
      <w:r>
        <w:tab/>
        <w:t>01</w:t>
      </w:r>
    </w:p>
    <w:p w14:paraId="6D266E09" w14:textId="0FA3183C" w:rsidR="00637380" w:rsidRDefault="00637380" w:rsidP="00205BE1">
      <w:pPr>
        <w:ind w:firstLine="720"/>
      </w:pPr>
      <w:r>
        <w:t>Term:</w:t>
      </w:r>
      <w:r>
        <w:tab/>
      </w:r>
      <w:r>
        <w:tab/>
        <w:t>02</w:t>
      </w:r>
    </w:p>
    <w:p w14:paraId="7EE5800C" w14:textId="42BA4E73" w:rsidR="00637380" w:rsidRDefault="00637380" w:rsidP="00205BE1">
      <w:pPr>
        <w:ind w:firstLine="720"/>
      </w:pPr>
      <w:r>
        <w:t>Course Code:</w:t>
      </w:r>
      <w:r>
        <w:tab/>
        <w:t>CSE – 106</w:t>
      </w:r>
    </w:p>
    <w:p w14:paraId="37A3ADAA" w14:textId="6D6E820A" w:rsidR="00637380" w:rsidRDefault="00637380" w:rsidP="00205BE1">
      <w:pPr>
        <w:ind w:firstLine="720"/>
        <w:rPr>
          <w:rFonts w:ascii="Calibri" w:hAnsi="Calibri" w:cs="Calibri"/>
          <w:color w:val="333333"/>
          <w:shd w:val="clear" w:color="auto" w:fill="E3EAEB"/>
        </w:rPr>
      </w:pPr>
      <w:r>
        <w:t>Course Title:</w:t>
      </w:r>
      <w:r>
        <w:tab/>
      </w:r>
      <w:r>
        <w:rPr>
          <w:rFonts w:ascii="Calibri" w:hAnsi="Calibri" w:cs="Calibri"/>
          <w:color w:val="333333"/>
          <w:shd w:val="clear" w:color="auto" w:fill="E3EAEB"/>
        </w:rPr>
        <w:t>Structured Programming Language Sessional</w:t>
      </w:r>
    </w:p>
    <w:p w14:paraId="437FBD48" w14:textId="77777777" w:rsidR="00637380" w:rsidRDefault="00637380" w:rsidP="00205BE1">
      <w:pPr>
        <w:ind w:firstLine="720"/>
      </w:pPr>
    </w:p>
    <w:p w14:paraId="16DE338F" w14:textId="6E7A7AA9" w:rsidR="00637380" w:rsidRDefault="00637380" w:rsidP="00205BE1">
      <w:pPr>
        <w:ind w:firstLine="720"/>
      </w:pPr>
      <w:r>
        <w:t xml:space="preserve">Military Institute of Science &amp; Technology </w:t>
      </w:r>
    </w:p>
    <w:p w14:paraId="4E8F5C15" w14:textId="6CCC7D60" w:rsidR="00637380" w:rsidRDefault="00637380" w:rsidP="00205BE1">
      <w:pPr>
        <w:ind w:firstLine="720"/>
      </w:pPr>
    </w:p>
    <w:p w14:paraId="7BF2AD5A" w14:textId="62B33DFF" w:rsidR="00637380" w:rsidRDefault="00637380" w:rsidP="00637380">
      <w:pPr>
        <w:pStyle w:val="Heading1"/>
        <w:rPr>
          <w:b/>
          <w:bCs/>
        </w:rPr>
      </w:pPr>
      <w:r>
        <w:rPr>
          <w:b/>
          <w:bCs/>
        </w:rPr>
        <w:t>Supervisor:</w:t>
      </w:r>
    </w:p>
    <w:p w14:paraId="115E3D4D" w14:textId="454BD816" w:rsidR="00637380" w:rsidRDefault="00637380" w:rsidP="00637380">
      <w:r>
        <w:tab/>
      </w:r>
    </w:p>
    <w:p w14:paraId="09ADA554" w14:textId="0A6282EF" w:rsidR="00637380" w:rsidRDefault="00637380" w:rsidP="00637380">
      <w:r>
        <w:tab/>
        <w:t>Lecturer Onik Sir</w:t>
      </w:r>
    </w:p>
    <w:p w14:paraId="0045BC48" w14:textId="01B560B0" w:rsidR="00637380" w:rsidRPr="00637380" w:rsidRDefault="00637380" w:rsidP="00637380">
      <w:r>
        <w:tab/>
        <w:t>CSE department</w:t>
      </w:r>
    </w:p>
    <w:p w14:paraId="41AB1DCC" w14:textId="7A0B6E56" w:rsidR="00205BE1" w:rsidRDefault="00637380" w:rsidP="00637380">
      <w:pPr>
        <w:ind w:firstLine="720"/>
      </w:pPr>
      <w:r>
        <w:t>MIST</w:t>
      </w:r>
    </w:p>
    <w:p w14:paraId="240C0348" w14:textId="77777777" w:rsidR="00205BE1" w:rsidRPr="00205BE1" w:rsidRDefault="00205BE1" w:rsidP="00205BE1"/>
    <w:p w14:paraId="7DE0635D" w14:textId="20315DD7" w:rsidR="00CE0552" w:rsidRPr="00205BE1" w:rsidRDefault="00CE0552" w:rsidP="00CE0552">
      <w:pPr>
        <w:pStyle w:val="Heading1"/>
        <w:rPr>
          <w:b/>
          <w:bCs/>
        </w:rPr>
      </w:pPr>
      <w:r w:rsidRPr="00205BE1">
        <w:rPr>
          <w:rStyle w:val="Heading1Char"/>
          <w:b/>
          <w:bCs/>
        </w:rPr>
        <w:t>Overview</w:t>
      </w:r>
    </w:p>
    <w:p w14:paraId="15EF4C03" w14:textId="1843C68A" w:rsidR="00CE0552" w:rsidRDefault="00CE0552" w:rsidP="00CE0552"/>
    <w:p w14:paraId="7B245F7D" w14:textId="6022E49B" w:rsidR="00CE0552" w:rsidRDefault="00CE0552" w:rsidP="00CE0552">
      <w:pPr>
        <w:rPr>
          <w:sz w:val="22"/>
          <w:szCs w:val="22"/>
        </w:rPr>
      </w:pPr>
      <w:r w:rsidRPr="00CE0552">
        <w:rPr>
          <w:sz w:val="22"/>
          <w:szCs w:val="22"/>
        </w:rPr>
        <w:t xml:space="preserve">A simple software for a management system or inventory shop, where </w:t>
      </w:r>
      <w:r>
        <w:rPr>
          <w:sz w:val="22"/>
          <w:szCs w:val="22"/>
        </w:rPr>
        <w:t>one can do the job of both the management side and also the customer side.</w:t>
      </w:r>
    </w:p>
    <w:p w14:paraId="35A8ECA5" w14:textId="19356104" w:rsidR="00CE0552" w:rsidRDefault="00CE0552" w:rsidP="00CE0552">
      <w:pPr>
        <w:rPr>
          <w:sz w:val="22"/>
          <w:szCs w:val="22"/>
        </w:rPr>
      </w:pPr>
      <w:r>
        <w:rPr>
          <w:sz w:val="22"/>
          <w:szCs w:val="22"/>
        </w:rPr>
        <w:t xml:space="preserve">This project can satisfy both the users as their needs. As it can take inputs modify or edit them. Delete a whole product, </w:t>
      </w:r>
      <w:r w:rsidR="007572B0">
        <w:rPr>
          <w:sz w:val="22"/>
          <w:szCs w:val="22"/>
        </w:rPr>
        <w:t>show the</w:t>
      </w:r>
      <w:r>
        <w:rPr>
          <w:sz w:val="22"/>
          <w:szCs w:val="22"/>
        </w:rPr>
        <w:t xml:space="preserve"> zero products as well as the profit and existing bars.</w:t>
      </w:r>
    </w:p>
    <w:p w14:paraId="2FD78F1A" w14:textId="78AB6960" w:rsidR="007572B0" w:rsidRDefault="007572B0" w:rsidP="00CE0552">
      <w:pPr>
        <w:rPr>
          <w:sz w:val="22"/>
          <w:szCs w:val="22"/>
        </w:rPr>
      </w:pPr>
      <w:r>
        <w:rPr>
          <w:sz w:val="22"/>
          <w:szCs w:val="22"/>
        </w:rPr>
        <w:t xml:space="preserve">To make both the management and consumer experience easy this project was </w:t>
      </w:r>
      <w:proofErr w:type="gramStart"/>
      <w:r>
        <w:rPr>
          <w:sz w:val="22"/>
          <w:szCs w:val="22"/>
        </w:rPr>
        <w:t>build</w:t>
      </w:r>
      <w:proofErr w:type="gramEnd"/>
      <w:r>
        <w:rPr>
          <w:sz w:val="22"/>
          <w:szCs w:val="22"/>
        </w:rPr>
        <w:t xml:space="preserve"> to help in that regards.</w:t>
      </w:r>
    </w:p>
    <w:p w14:paraId="2E99E3B5" w14:textId="3E4FDF46" w:rsidR="00CE0552" w:rsidRDefault="00CE0552" w:rsidP="00CE0552">
      <w:pPr>
        <w:rPr>
          <w:sz w:val="22"/>
          <w:szCs w:val="22"/>
        </w:rPr>
      </w:pPr>
      <w:r>
        <w:rPr>
          <w:sz w:val="22"/>
          <w:szCs w:val="22"/>
        </w:rPr>
        <w:t>Again, it can sell products take feedback and also make the bill viable easily.</w:t>
      </w:r>
    </w:p>
    <w:p w14:paraId="76D5B6BA" w14:textId="7FCFE9EA" w:rsidR="00CE0552" w:rsidRDefault="00CE0552" w:rsidP="00CE0552">
      <w:pPr>
        <w:rPr>
          <w:sz w:val="22"/>
          <w:szCs w:val="22"/>
        </w:rPr>
      </w:pPr>
    </w:p>
    <w:p w14:paraId="664DA905" w14:textId="4C5A1E20" w:rsidR="00CE0552" w:rsidRDefault="00CE0552" w:rsidP="00CE0552">
      <w:pPr>
        <w:rPr>
          <w:sz w:val="22"/>
          <w:szCs w:val="22"/>
        </w:rPr>
      </w:pPr>
    </w:p>
    <w:p w14:paraId="38428E63" w14:textId="0B6E2C6A" w:rsidR="00CE0552" w:rsidRPr="00205BE1" w:rsidRDefault="00CE0552" w:rsidP="00CE0552">
      <w:pPr>
        <w:pStyle w:val="Heading1"/>
        <w:rPr>
          <w:b/>
          <w:bCs/>
        </w:rPr>
      </w:pPr>
      <w:r w:rsidRPr="00205BE1">
        <w:rPr>
          <w:b/>
          <w:bCs/>
        </w:rPr>
        <w:t>Difference with others</w:t>
      </w:r>
    </w:p>
    <w:p w14:paraId="1CAA8FBD" w14:textId="56590619" w:rsidR="00CE0552" w:rsidRDefault="00CE0552" w:rsidP="00CE0552"/>
    <w:p w14:paraId="304BCF04" w14:textId="69C90883" w:rsidR="00CE0552" w:rsidRDefault="00CE0552" w:rsidP="00CE0552">
      <w:r>
        <w:t xml:space="preserve">I would not say that it has a massive difference but the implementation steps are quite personal but the extra ordinary thing I feel to be the </w:t>
      </w:r>
      <w:r w:rsidR="00A66A20">
        <w:t>addition of music.</w:t>
      </w:r>
      <w:r w:rsidR="00A7345C">
        <w:br/>
      </w:r>
    </w:p>
    <w:p w14:paraId="605868D2" w14:textId="7041CAEC" w:rsidR="00A7345C" w:rsidRDefault="00A7345C" w:rsidP="00CE0552">
      <w:r>
        <w:t>Have collaborated with the management of files and the main focus is to maintain a database that stores the data even though the program ends or unfortunately crashes.</w:t>
      </w:r>
    </w:p>
    <w:p w14:paraId="2712AFC1" w14:textId="49EB06F2" w:rsidR="00A7345C" w:rsidRDefault="00A7345C" w:rsidP="00CE0552">
      <w:r>
        <w:br/>
        <w:t>If a data is deleted it may be deleted from the display of available products but will remain always in a file that keeps the data stored until the file is not deleted.</w:t>
      </w:r>
    </w:p>
    <w:p w14:paraId="33EAF7CD" w14:textId="4E8F8DE9" w:rsidR="00A7345C" w:rsidRDefault="00A7345C" w:rsidP="00CE0552"/>
    <w:p w14:paraId="53D5999D" w14:textId="27A3EF72" w:rsidR="00A7345C" w:rsidRDefault="00A7345C" w:rsidP="007572B0">
      <w:r>
        <w:t>The administration runs only if the entered username password and user id is validated.</w:t>
      </w:r>
    </w:p>
    <w:p w14:paraId="5725A45B" w14:textId="5A1F1CE3" w:rsidR="007572B0" w:rsidRDefault="007572B0" w:rsidP="007572B0"/>
    <w:p w14:paraId="76A40488" w14:textId="0D4ECDF8" w:rsidR="007572B0" w:rsidRDefault="007572B0" w:rsidP="007572B0"/>
    <w:p w14:paraId="0E235536" w14:textId="7C88C185" w:rsidR="007572B0" w:rsidRDefault="007572B0" w:rsidP="007572B0"/>
    <w:p w14:paraId="25750168" w14:textId="77777777" w:rsidR="007572B0" w:rsidRDefault="007572B0" w:rsidP="007572B0"/>
    <w:p w14:paraId="73732A22" w14:textId="7C4A9225" w:rsidR="00A7345C" w:rsidRPr="00205BE1" w:rsidRDefault="00A7345C" w:rsidP="00A7345C">
      <w:pPr>
        <w:pStyle w:val="Heading1"/>
        <w:rPr>
          <w:b/>
          <w:bCs/>
        </w:rPr>
      </w:pPr>
      <w:r w:rsidRPr="00205BE1">
        <w:rPr>
          <w:b/>
          <w:bCs/>
        </w:rPr>
        <w:t xml:space="preserve">Components / Features </w:t>
      </w:r>
    </w:p>
    <w:p w14:paraId="1CB0CA1A" w14:textId="45461898" w:rsidR="00A7345C" w:rsidRDefault="00A7345C" w:rsidP="00A7345C"/>
    <w:p w14:paraId="2D2A4E32" w14:textId="45E60E92" w:rsidR="00A7345C" w:rsidRDefault="00A7345C" w:rsidP="00A7345C">
      <w:r>
        <w:t>The first thing to point is this software works for both the management side and also the consumer side</w:t>
      </w:r>
      <w:r>
        <w:br/>
      </w:r>
    </w:p>
    <w:p w14:paraId="25C9C8CA" w14:textId="77777777" w:rsidR="00E16291" w:rsidRDefault="00E16291" w:rsidP="00A7345C"/>
    <w:p w14:paraId="0C5EBB24" w14:textId="6BDCD2C5" w:rsidR="00033703" w:rsidRDefault="00A7345C" w:rsidP="005F11BA">
      <w:r>
        <w:t xml:space="preserve">It has the options that control the </w:t>
      </w:r>
      <w:r w:rsidR="005F11BA">
        <w:t>management side</w:t>
      </w:r>
    </w:p>
    <w:p w14:paraId="77F41E2C" w14:textId="77777777" w:rsidR="00033703" w:rsidRDefault="00A7345C" w:rsidP="00033703">
      <w:pPr>
        <w:pStyle w:val="ListParagraph"/>
        <w:numPr>
          <w:ilvl w:val="0"/>
          <w:numId w:val="8"/>
        </w:numPr>
      </w:pPr>
      <w:r>
        <w:t xml:space="preserve">entry of the products </w:t>
      </w:r>
    </w:p>
    <w:p w14:paraId="1E580777" w14:textId="395890E4" w:rsidR="00033703" w:rsidRDefault="00A7345C" w:rsidP="00033703">
      <w:pPr>
        <w:pStyle w:val="ListParagraph"/>
        <w:numPr>
          <w:ilvl w:val="0"/>
          <w:numId w:val="8"/>
        </w:numPr>
      </w:pPr>
      <w:r>
        <w:t xml:space="preserve">modification and entering new products </w:t>
      </w:r>
    </w:p>
    <w:p w14:paraId="1E668C2C" w14:textId="0AD837D3" w:rsidR="00033703" w:rsidRDefault="00033703" w:rsidP="00033703">
      <w:pPr>
        <w:pStyle w:val="ListParagraph"/>
        <w:numPr>
          <w:ilvl w:val="0"/>
          <w:numId w:val="8"/>
        </w:numPr>
      </w:pPr>
      <w:r>
        <w:t>deleting product</w:t>
      </w:r>
    </w:p>
    <w:p w14:paraId="2B5CEE44" w14:textId="2C883D32" w:rsidR="005F11BA" w:rsidRDefault="00033703" w:rsidP="00033703">
      <w:pPr>
        <w:pStyle w:val="ListParagraph"/>
        <w:numPr>
          <w:ilvl w:val="0"/>
          <w:numId w:val="8"/>
        </w:numPr>
      </w:pPr>
      <w:r>
        <w:t xml:space="preserve">showing the available products </w:t>
      </w:r>
    </w:p>
    <w:p w14:paraId="179AC6D1" w14:textId="4C5CBB28" w:rsidR="005F11BA" w:rsidRDefault="00033703" w:rsidP="00033703">
      <w:pPr>
        <w:pStyle w:val="ListParagraph"/>
        <w:numPr>
          <w:ilvl w:val="0"/>
          <w:numId w:val="8"/>
        </w:numPr>
      </w:pPr>
      <w:r>
        <w:t xml:space="preserve">editing the vat and discount of the shop </w:t>
      </w:r>
    </w:p>
    <w:p w14:paraId="0DC5B9E4" w14:textId="15BB4A7B" w:rsidR="00A7345C" w:rsidRDefault="00033703" w:rsidP="00033703">
      <w:pPr>
        <w:pStyle w:val="ListParagraph"/>
        <w:numPr>
          <w:ilvl w:val="0"/>
          <w:numId w:val="8"/>
        </w:numPr>
      </w:pPr>
      <w:r>
        <w:t xml:space="preserve">show zero quantity </w:t>
      </w:r>
    </w:p>
    <w:p w14:paraId="4D250761" w14:textId="31677865" w:rsidR="005F11BA" w:rsidRDefault="005F11BA" w:rsidP="00033703">
      <w:pPr>
        <w:pStyle w:val="ListParagraph"/>
        <w:numPr>
          <w:ilvl w:val="0"/>
          <w:numId w:val="8"/>
        </w:numPr>
      </w:pPr>
      <w:r>
        <w:t>notify in every step if any product is less than 10 quantities</w:t>
      </w:r>
    </w:p>
    <w:p w14:paraId="69827BBA" w14:textId="2A07BDAA" w:rsidR="005F11BA" w:rsidRDefault="005F11BA" w:rsidP="00033703">
      <w:pPr>
        <w:pStyle w:val="ListParagraph"/>
        <w:numPr>
          <w:ilvl w:val="0"/>
          <w:numId w:val="8"/>
        </w:numPr>
      </w:pPr>
      <w:r>
        <w:t>show the profit (%)</w:t>
      </w:r>
    </w:p>
    <w:p w14:paraId="0603ECF1" w14:textId="4928A761" w:rsidR="005F11BA" w:rsidRDefault="005F11BA" w:rsidP="00033703">
      <w:pPr>
        <w:pStyle w:val="ListParagraph"/>
        <w:numPr>
          <w:ilvl w:val="0"/>
          <w:numId w:val="8"/>
        </w:numPr>
      </w:pPr>
      <w:r>
        <w:t xml:space="preserve">show the bar chart of the present amounts of the products </w:t>
      </w:r>
    </w:p>
    <w:p w14:paraId="37A9FE58" w14:textId="77777777" w:rsidR="00E16291" w:rsidRDefault="00E16291" w:rsidP="00E16291"/>
    <w:p w14:paraId="0580C918" w14:textId="685A0A60" w:rsidR="005F11BA" w:rsidRPr="005F11BA" w:rsidRDefault="005F11BA" w:rsidP="005F11BA">
      <w:r>
        <w:t>It has the options that control the consumer side</w:t>
      </w:r>
    </w:p>
    <w:p w14:paraId="7857182E" w14:textId="614CF6C4" w:rsidR="005F11BA" w:rsidRDefault="005F11BA" w:rsidP="00033703">
      <w:pPr>
        <w:pStyle w:val="ListParagraph"/>
        <w:numPr>
          <w:ilvl w:val="0"/>
          <w:numId w:val="8"/>
        </w:numPr>
      </w:pPr>
      <w:r>
        <w:t>have option to store feedback</w:t>
      </w:r>
    </w:p>
    <w:p w14:paraId="60A39AA3" w14:textId="42814D99" w:rsidR="005F11BA" w:rsidRDefault="005F11BA" w:rsidP="00033703">
      <w:pPr>
        <w:pStyle w:val="ListParagraph"/>
        <w:numPr>
          <w:ilvl w:val="0"/>
          <w:numId w:val="8"/>
        </w:numPr>
      </w:pPr>
      <w:r>
        <w:t>have option to purchase</w:t>
      </w:r>
    </w:p>
    <w:p w14:paraId="758ACC08" w14:textId="78BDFE36" w:rsidR="005F11BA" w:rsidRDefault="005F11BA" w:rsidP="005F11BA"/>
    <w:p w14:paraId="2BCE4E89" w14:textId="24A7AD6C" w:rsidR="005F11BA" w:rsidRDefault="005F11BA" w:rsidP="005F11BA"/>
    <w:p w14:paraId="4FB4BEEE" w14:textId="1D582186" w:rsidR="005F11BA" w:rsidRDefault="005F11BA" w:rsidP="005F11BA"/>
    <w:p w14:paraId="590AD7E3" w14:textId="100900E0" w:rsidR="00AC7514" w:rsidRDefault="00AC7514" w:rsidP="005F11BA"/>
    <w:p w14:paraId="447349F2" w14:textId="15E8A813" w:rsidR="00AC7514" w:rsidRDefault="00AC7514" w:rsidP="005F11BA"/>
    <w:p w14:paraId="18E1B920" w14:textId="77777777" w:rsidR="008131C1" w:rsidRDefault="008131C1" w:rsidP="005F11BA">
      <w:pPr>
        <w:pStyle w:val="Heading1"/>
      </w:pPr>
    </w:p>
    <w:p w14:paraId="79EF1611" w14:textId="6D8B6D01" w:rsidR="005F11BA" w:rsidRPr="00205BE1" w:rsidRDefault="005F11BA" w:rsidP="005F11BA">
      <w:pPr>
        <w:pStyle w:val="Heading1"/>
        <w:rPr>
          <w:b/>
          <w:bCs/>
        </w:rPr>
      </w:pPr>
      <w:r w:rsidRPr="00205BE1">
        <w:rPr>
          <w:b/>
          <w:bCs/>
        </w:rPr>
        <w:t>How the components interact with each other</w:t>
      </w:r>
    </w:p>
    <w:p w14:paraId="0B942BF6" w14:textId="4E6726B3" w:rsidR="005F11BA" w:rsidRDefault="005F11BA" w:rsidP="005F11BA"/>
    <w:p w14:paraId="5EF2D56C" w14:textId="47073CC1" w:rsidR="00AC7514" w:rsidRDefault="005F11BA" w:rsidP="005F11BA">
      <w:r>
        <w:t>I</w:t>
      </w:r>
      <w:r w:rsidR="00AC7514">
        <w:t>n my project there are multiple times that there needs to be collaboration between various files. Mainly the connection between the files are a vital role.</w:t>
      </w:r>
    </w:p>
    <w:p w14:paraId="7BB29F23" w14:textId="7790AF79" w:rsidR="00AC7514" w:rsidRDefault="00AC7514" w:rsidP="005F11BA">
      <w:r>
        <w:t>NB. If the files are deleted then the program can crash though the chances are few.</w:t>
      </w:r>
    </w:p>
    <w:p w14:paraId="04A8A9A0" w14:textId="37DCE07E" w:rsidR="00AC7514" w:rsidRDefault="00AC7514" w:rsidP="005F11BA">
      <w:r>
        <w:t>By calling a function by one to another the connections are made and bridge of the gap is made between the input and output.</w:t>
      </w:r>
    </w:p>
    <w:p w14:paraId="2F9D244E" w14:textId="5FC3B64D" w:rsidR="00AC7514" w:rsidRDefault="00AC7514" w:rsidP="005F11BA">
      <w:r>
        <w:t>These communications are really vital for the internal process over all.</w:t>
      </w:r>
    </w:p>
    <w:p w14:paraId="487CD1FD" w14:textId="77777777" w:rsidR="00AC7514" w:rsidRPr="005F11BA" w:rsidRDefault="00AC7514" w:rsidP="005F11BA"/>
    <w:p w14:paraId="3D71E943" w14:textId="72358BED" w:rsidR="005F11BA" w:rsidRDefault="005F11BA" w:rsidP="005F11BA">
      <w:pPr>
        <w:pStyle w:val="ListParagraph"/>
      </w:pPr>
    </w:p>
    <w:p w14:paraId="0B45E8C7" w14:textId="1CA45C4D" w:rsidR="00AC7514" w:rsidRPr="00205BE1" w:rsidRDefault="00AC7514" w:rsidP="00AC7514">
      <w:pPr>
        <w:pStyle w:val="Heading1"/>
        <w:rPr>
          <w:b/>
          <w:bCs/>
        </w:rPr>
      </w:pPr>
      <w:r w:rsidRPr="00205BE1">
        <w:rPr>
          <w:b/>
          <w:bCs/>
        </w:rPr>
        <w:t>Code of important components and their explanation</w:t>
      </w:r>
    </w:p>
    <w:p w14:paraId="6875B284" w14:textId="3CEABD37" w:rsidR="00AC7514" w:rsidRDefault="00AC7514" w:rsidP="00AC7514"/>
    <w:p w14:paraId="1469C804" w14:textId="079100A5" w:rsidR="001B736F" w:rsidRDefault="001B736F" w:rsidP="00AC7514">
      <w:r>
        <w:t>Here I am specifying the function names and their purpose</w:t>
      </w:r>
    </w:p>
    <w:p w14:paraId="39A38C3F" w14:textId="67C23350" w:rsidR="00A66A20" w:rsidRDefault="001B736F" w:rsidP="00CE0552">
      <w:pPr>
        <w:pStyle w:val="ListParagraph"/>
        <w:numPr>
          <w:ilvl w:val="0"/>
          <w:numId w:val="9"/>
        </w:numPr>
      </w:pPr>
      <w:r>
        <w:t>int main (): It mainly controls the flow and direction of the entire program</w:t>
      </w:r>
    </w:p>
    <w:p w14:paraId="20376612" w14:textId="77777777" w:rsidR="008131C1" w:rsidRDefault="008131C1" w:rsidP="008131C1">
      <w:pPr>
        <w:pStyle w:val="ListParagraph"/>
      </w:pPr>
    </w:p>
    <w:p w14:paraId="335352A4" w14:textId="08538A7F" w:rsidR="00A66A20" w:rsidRDefault="001B736F" w:rsidP="00CE0552">
      <w:pPr>
        <w:pStyle w:val="ListParagraph"/>
        <w:numPr>
          <w:ilvl w:val="0"/>
          <w:numId w:val="9"/>
        </w:numPr>
      </w:pPr>
      <w:r w:rsidRPr="001B736F">
        <w:t xml:space="preserve">void </w:t>
      </w:r>
      <w:proofErr w:type="gramStart"/>
      <w:r w:rsidRPr="001B736F">
        <w:t>bar(</w:t>
      </w:r>
      <w:proofErr w:type="gramEnd"/>
      <w:r w:rsidRPr="001B736F">
        <w:t>)</w:t>
      </w:r>
      <w:r>
        <w:t xml:space="preserve">: It checks the quantities for the function that prints the bar </w:t>
      </w:r>
    </w:p>
    <w:p w14:paraId="5981AF36" w14:textId="77777777" w:rsidR="008131C1" w:rsidRDefault="008131C1" w:rsidP="008131C1">
      <w:pPr>
        <w:pStyle w:val="ListParagraph"/>
      </w:pPr>
    </w:p>
    <w:p w14:paraId="07F4E855" w14:textId="77777777" w:rsidR="008131C1" w:rsidRDefault="008131C1" w:rsidP="008131C1">
      <w:pPr>
        <w:pStyle w:val="ListParagraph"/>
      </w:pPr>
    </w:p>
    <w:p w14:paraId="3CED0471" w14:textId="72AB6649" w:rsidR="00CE0552" w:rsidRDefault="001B736F" w:rsidP="00CE0552">
      <w:pPr>
        <w:pStyle w:val="ListParagraph"/>
        <w:numPr>
          <w:ilvl w:val="0"/>
          <w:numId w:val="9"/>
        </w:numPr>
      </w:pPr>
      <w:r w:rsidRPr="001B736F">
        <w:t xml:space="preserve">void </w:t>
      </w:r>
      <w:proofErr w:type="spellStart"/>
      <w:r w:rsidRPr="001B736F">
        <w:t>bar_</w:t>
      </w:r>
      <w:proofErr w:type="gramStart"/>
      <w:r w:rsidRPr="001B736F">
        <w:t>print</w:t>
      </w:r>
      <w:proofErr w:type="spellEnd"/>
      <w:r w:rsidRPr="001B736F">
        <w:t>(</w:t>
      </w:r>
      <w:proofErr w:type="gramEnd"/>
      <w:r w:rsidRPr="001B736F">
        <w:t xml:space="preserve">char * </w:t>
      </w:r>
      <w:proofErr w:type="spellStart"/>
      <w:r w:rsidRPr="001B736F">
        <w:t>a,int</w:t>
      </w:r>
      <w:proofErr w:type="spellEnd"/>
      <w:r w:rsidRPr="001B736F">
        <w:t xml:space="preserve"> n)</w:t>
      </w:r>
      <w:r>
        <w:t>: It prints the bar of the quantity</w:t>
      </w:r>
    </w:p>
    <w:p w14:paraId="347FF941" w14:textId="77777777" w:rsidR="008131C1" w:rsidRDefault="008131C1" w:rsidP="008131C1">
      <w:pPr>
        <w:pStyle w:val="ListParagraph"/>
      </w:pPr>
    </w:p>
    <w:p w14:paraId="123BCD22" w14:textId="2C89FA79" w:rsidR="007D50C1" w:rsidRDefault="001B736F" w:rsidP="007D50C1">
      <w:pPr>
        <w:pStyle w:val="ListParagraph"/>
        <w:numPr>
          <w:ilvl w:val="0"/>
          <w:numId w:val="9"/>
        </w:numPr>
      </w:pPr>
      <w:r w:rsidRPr="001B736F">
        <w:t xml:space="preserve">void </w:t>
      </w:r>
      <w:proofErr w:type="spellStart"/>
      <w:r w:rsidRPr="001B736F">
        <w:t>change_vat_</w:t>
      </w:r>
      <w:proofErr w:type="gramStart"/>
      <w:r w:rsidRPr="001B736F">
        <w:t>disc</w:t>
      </w:r>
      <w:proofErr w:type="spellEnd"/>
      <w:r w:rsidRPr="001B736F">
        <w:t>(</w:t>
      </w:r>
      <w:proofErr w:type="gramEnd"/>
      <w:r w:rsidRPr="001B736F">
        <w:t>)</w:t>
      </w:r>
      <w:r>
        <w:t xml:space="preserve">: </w:t>
      </w:r>
      <w:r w:rsidR="007D50C1">
        <w:t>Changes the vat and discount</w:t>
      </w:r>
    </w:p>
    <w:p w14:paraId="65F2B231" w14:textId="77777777" w:rsidR="008131C1" w:rsidRDefault="008131C1" w:rsidP="008131C1">
      <w:pPr>
        <w:pStyle w:val="ListParagraph"/>
      </w:pPr>
    </w:p>
    <w:p w14:paraId="445AAEDA" w14:textId="77777777" w:rsidR="008131C1" w:rsidRDefault="008131C1" w:rsidP="008131C1">
      <w:pPr>
        <w:pStyle w:val="ListParagraph"/>
      </w:pPr>
    </w:p>
    <w:p w14:paraId="0E0B21C9" w14:textId="5127DDAE" w:rsidR="007D50C1" w:rsidRDefault="007D50C1" w:rsidP="007D50C1">
      <w:pPr>
        <w:pStyle w:val="ListParagraph"/>
        <w:numPr>
          <w:ilvl w:val="0"/>
          <w:numId w:val="9"/>
        </w:numPr>
      </w:pPr>
      <w:proofErr w:type="spellStart"/>
      <w:r w:rsidRPr="007D50C1">
        <w:t>consumerinfo</w:t>
      </w:r>
      <w:proofErr w:type="spellEnd"/>
      <w:r w:rsidRPr="007D50C1">
        <w:t xml:space="preserve"> </w:t>
      </w:r>
      <w:proofErr w:type="spellStart"/>
      <w:proofErr w:type="gramStart"/>
      <w:r w:rsidRPr="007D50C1">
        <w:t>consumerinfogather</w:t>
      </w:r>
      <w:proofErr w:type="spellEnd"/>
      <w:r w:rsidRPr="007D50C1">
        <w:t>(</w:t>
      </w:r>
      <w:proofErr w:type="gramEnd"/>
      <w:r w:rsidRPr="007D50C1">
        <w:t>)</w:t>
      </w:r>
      <w:r>
        <w:t>: Gets the information of the consumer</w:t>
      </w:r>
    </w:p>
    <w:p w14:paraId="017037A1" w14:textId="77777777" w:rsidR="008131C1" w:rsidRDefault="008131C1" w:rsidP="008131C1">
      <w:pPr>
        <w:pStyle w:val="ListParagraph"/>
      </w:pPr>
    </w:p>
    <w:p w14:paraId="7F8F96B6" w14:textId="4912BFAE" w:rsidR="00F43959" w:rsidRDefault="00F43959" w:rsidP="00F43959">
      <w:pPr>
        <w:pStyle w:val="ListParagraph"/>
        <w:numPr>
          <w:ilvl w:val="0"/>
          <w:numId w:val="9"/>
        </w:numPr>
      </w:pPr>
      <w:r w:rsidRPr="00F43959">
        <w:t xml:space="preserve">void </w:t>
      </w:r>
      <w:proofErr w:type="spellStart"/>
      <w:r w:rsidRPr="00F43959">
        <w:t>consumeroptions</w:t>
      </w:r>
      <w:proofErr w:type="spellEnd"/>
      <w:r w:rsidRPr="00F43959">
        <w:t xml:space="preserve"> ()</w:t>
      </w:r>
      <w:r>
        <w:t>: Controls the flow of the consumer options</w:t>
      </w:r>
    </w:p>
    <w:p w14:paraId="75921193" w14:textId="77777777" w:rsidR="008131C1" w:rsidRDefault="008131C1" w:rsidP="008131C1">
      <w:pPr>
        <w:pStyle w:val="ListParagraph"/>
      </w:pPr>
    </w:p>
    <w:p w14:paraId="6F5045C9" w14:textId="77777777" w:rsidR="008131C1" w:rsidRDefault="008131C1" w:rsidP="008131C1">
      <w:pPr>
        <w:pStyle w:val="ListParagraph"/>
      </w:pPr>
    </w:p>
    <w:p w14:paraId="5471EA80" w14:textId="4CBE25EA" w:rsidR="005C240C" w:rsidRDefault="005C240C" w:rsidP="00F43959">
      <w:pPr>
        <w:pStyle w:val="ListParagraph"/>
        <w:numPr>
          <w:ilvl w:val="0"/>
          <w:numId w:val="9"/>
        </w:numPr>
      </w:pPr>
      <w:r w:rsidRPr="005C240C">
        <w:t xml:space="preserve">void </w:t>
      </w:r>
      <w:proofErr w:type="spellStart"/>
      <w:r w:rsidRPr="005C240C">
        <w:t>del_</w:t>
      </w:r>
      <w:proofErr w:type="gramStart"/>
      <w:r w:rsidRPr="005C240C">
        <w:t>prd</w:t>
      </w:r>
      <w:proofErr w:type="spellEnd"/>
      <w:r w:rsidRPr="005C240C">
        <w:t>(</w:t>
      </w:r>
      <w:proofErr w:type="gramEnd"/>
      <w:r w:rsidRPr="005C240C">
        <w:t>)</w:t>
      </w:r>
      <w:r>
        <w:t>: Deletes a certain product</w:t>
      </w:r>
    </w:p>
    <w:p w14:paraId="35C15E52" w14:textId="77777777" w:rsidR="008131C1" w:rsidRDefault="008131C1" w:rsidP="008131C1">
      <w:pPr>
        <w:pStyle w:val="ListParagraph"/>
      </w:pPr>
    </w:p>
    <w:p w14:paraId="765D3269" w14:textId="564C413C" w:rsidR="005C240C" w:rsidRDefault="005C240C" w:rsidP="00F43959">
      <w:pPr>
        <w:pStyle w:val="ListParagraph"/>
        <w:numPr>
          <w:ilvl w:val="0"/>
          <w:numId w:val="9"/>
        </w:numPr>
      </w:pPr>
      <w:r w:rsidRPr="005C240C">
        <w:t>void digit (int num)</w:t>
      </w:r>
      <w:r>
        <w:t>: Prints a number in large scale</w:t>
      </w:r>
    </w:p>
    <w:p w14:paraId="3F66E588" w14:textId="77777777" w:rsidR="008131C1" w:rsidRDefault="008131C1" w:rsidP="008131C1">
      <w:pPr>
        <w:pStyle w:val="ListParagraph"/>
      </w:pPr>
    </w:p>
    <w:p w14:paraId="466F85A5" w14:textId="77777777" w:rsidR="008131C1" w:rsidRDefault="008131C1" w:rsidP="008131C1">
      <w:pPr>
        <w:pStyle w:val="ListParagraph"/>
      </w:pPr>
    </w:p>
    <w:p w14:paraId="0E965FF1" w14:textId="77777777" w:rsidR="008131C1" w:rsidRDefault="008131C1" w:rsidP="008131C1">
      <w:pPr>
        <w:pStyle w:val="ListParagraph"/>
      </w:pPr>
    </w:p>
    <w:p w14:paraId="128AD329" w14:textId="77777777" w:rsidR="008131C1" w:rsidRDefault="008131C1" w:rsidP="008131C1">
      <w:pPr>
        <w:pStyle w:val="ListParagraph"/>
      </w:pPr>
    </w:p>
    <w:p w14:paraId="013EB555" w14:textId="39EB4A36" w:rsidR="005C240C" w:rsidRDefault="005C240C" w:rsidP="00F43959">
      <w:pPr>
        <w:pStyle w:val="ListParagraph"/>
        <w:numPr>
          <w:ilvl w:val="0"/>
          <w:numId w:val="9"/>
        </w:numPr>
      </w:pPr>
      <w:r w:rsidRPr="005C240C">
        <w:t>void feedback ()</w:t>
      </w:r>
      <w:r>
        <w:t>: Gets feedback from the consumer</w:t>
      </w:r>
    </w:p>
    <w:p w14:paraId="2F300B73" w14:textId="77777777" w:rsidR="008131C1" w:rsidRDefault="008131C1" w:rsidP="008131C1">
      <w:pPr>
        <w:pStyle w:val="ListParagraph"/>
      </w:pPr>
    </w:p>
    <w:p w14:paraId="61831B06" w14:textId="72D381B1" w:rsidR="00442AA2" w:rsidRDefault="00442AA2" w:rsidP="00F43959">
      <w:pPr>
        <w:pStyle w:val="ListParagraph"/>
        <w:numPr>
          <w:ilvl w:val="0"/>
          <w:numId w:val="9"/>
        </w:numPr>
      </w:pPr>
      <w:r w:rsidRPr="00442AA2">
        <w:t xml:space="preserve">void </w:t>
      </w:r>
      <w:proofErr w:type="spellStart"/>
      <w:proofErr w:type="gramStart"/>
      <w:r w:rsidRPr="00442AA2">
        <w:t>firstdisplay</w:t>
      </w:r>
      <w:proofErr w:type="spellEnd"/>
      <w:r w:rsidRPr="00442AA2">
        <w:t>(</w:t>
      </w:r>
      <w:proofErr w:type="gramEnd"/>
      <w:r w:rsidRPr="00442AA2">
        <w:t>)</w:t>
      </w:r>
      <w:r>
        <w:t xml:space="preserve">: Shows the first appearance </w:t>
      </w:r>
    </w:p>
    <w:p w14:paraId="60548426" w14:textId="77777777" w:rsidR="008131C1" w:rsidRDefault="008131C1" w:rsidP="008131C1">
      <w:pPr>
        <w:pStyle w:val="ListParagraph"/>
      </w:pPr>
    </w:p>
    <w:p w14:paraId="37234D2D" w14:textId="77777777" w:rsidR="008131C1" w:rsidRDefault="008131C1" w:rsidP="008131C1">
      <w:pPr>
        <w:pStyle w:val="ListParagraph"/>
      </w:pPr>
    </w:p>
    <w:p w14:paraId="0B4CC79E" w14:textId="77777777" w:rsidR="008131C1" w:rsidRDefault="00442AA2" w:rsidP="00F43959">
      <w:pPr>
        <w:pStyle w:val="ListParagraph"/>
        <w:numPr>
          <w:ilvl w:val="0"/>
          <w:numId w:val="9"/>
        </w:numPr>
      </w:pPr>
      <w:r w:rsidRPr="00442AA2">
        <w:t xml:space="preserve">int </w:t>
      </w:r>
      <w:proofErr w:type="spellStart"/>
      <w:r w:rsidRPr="00442AA2">
        <w:t>how_many_prd_ever_</w:t>
      </w:r>
      <w:proofErr w:type="gramStart"/>
      <w:r w:rsidRPr="00442AA2">
        <w:t>enterd</w:t>
      </w:r>
      <w:proofErr w:type="spellEnd"/>
      <w:r>
        <w:t>(</w:t>
      </w:r>
      <w:proofErr w:type="gramEnd"/>
      <w:r>
        <w:t xml:space="preserve">): lets to know how many products have ever been entered </w:t>
      </w:r>
    </w:p>
    <w:p w14:paraId="5A0476F4" w14:textId="4D232B5D" w:rsidR="00442AA2" w:rsidRDefault="00442AA2" w:rsidP="008131C1">
      <w:pPr>
        <w:pStyle w:val="ListParagraph"/>
      </w:pPr>
      <w:r>
        <w:t xml:space="preserve">by the management side </w:t>
      </w:r>
    </w:p>
    <w:p w14:paraId="59435A3D" w14:textId="77777777" w:rsidR="008131C1" w:rsidRDefault="008131C1" w:rsidP="008131C1">
      <w:pPr>
        <w:pStyle w:val="ListParagraph"/>
      </w:pPr>
    </w:p>
    <w:p w14:paraId="0D82BCA2" w14:textId="07E9ACA2" w:rsidR="00442AA2" w:rsidRDefault="00442AA2" w:rsidP="00F43959">
      <w:pPr>
        <w:pStyle w:val="ListParagraph"/>
        <w:numPr>
          <w:ilvl w:val="0"/>
          <w:numId w:val="9"/>
        </w:numPr>
      </w:pPr>
      <w:r w:rsidRPr="00442AA2">
        <w:t xml:space="preserve">int </w:t>
      </w:r>
      <w:proofErr w:type="spellStart"/>
      <w:r w:rsidRPr="00442AA2">
        <w:t>how_many_prd_to_</w:t>
      </w:r>
      <w:proofErr w:type="gramStart"/>
      <w:r w:rsidRPr="00442AA2">
        <w:t>sell</w:t>
      </w:r>
      <w:proofErr w:type="spellEnd"/>
      <w:r w:rsidRPr="00442AA2">
        <w:t>(</w:t>
      </w:r>
      <w:proofErr w:type="gramEnd"/>
      <w:r w:rsidRPr="00442AA2">
        <w:t>)</w:t>
      </w:r>
      <w:r>
        <w:t>: lets to know how many products are there to be sold</w:t>
      </w:r>
    </w:p>
    <w:p w14:paraId="2A90677E" w14:textId="77777777" w:rsidR="008131C1" w:rsidRDefault="008131C1" w:rsidP="008131C1">
      <w:pPr>
        <w:pStyle w:val="ListParagraph"/>
      </w:pPr>
    </w:p>
    <w:p w14:paraId="0AD3927B" w14:textId="392C99FA" w:rsidR="008131C1" w:rsidRDefault="00442AA2" w:rsidP="008131C1">
      <w:pPr>
        <w:pStyle w:val="ListParagraph"/>
        <w:numPr>
          <w:ilvl w:val="0"/>
          <w:numId w:val="9"/>
        </w:numPr>
      </w:pPr>
      <w:r w:rsidRPr="00442AA2">
        <w:t>void is_less_than_10()</w:t>
      </w:r>
      <w:r>
        <w:t xml:space="preserve">: lets to know if a certain product’s quantity who are less than 10 </w:t>
      </w:r>
      <w:proofErr w:type="spellStart"/>
      <w:r>
        <w:t>ammounts</w:t>
      </w:r>
      <w:proofErr w:type="spellEnd"/>
    </w:p>
    <w:p w14:paraId="6B6BDFE5" w14:textId="77777777" w:rsidR="008131C1" w:rsidRDefault="008131C1" w:rsidP="008131C1">
      <w:pPr>
        <w:pStyle w:val="ListParagraph"/>
      </w:pPr>
    </w:p>
    <w:p w14:paraId="7F1BDFF6" w14:textId="77777777" w:rsidR="008131C1" w:rsidRDefault="008131C1" w:rsidP="008131C1">
      <w:pPr>
        <w:pStyle w:val="ListParagraph"/>
      </w:pPr>
    </w:p>
    <w:p w14:paraId="69C5C4A8" w14:textId="175F324C" w:rsidR="00442AA2" w:rsidRDefault="00442AA2" w:rsidP="00F43959">
      <w:pPr>
        <w:pStyle w:val="ListParagraph"/>
        <w:numPr>
          <w:ilvl w:val="0"/>
          <w:numId w:val="9"/>
        </w:numPr>
      </w:pPr>
      <w:r w:rsidRPr="00442AA2">
        <w:t xml:space="preserve">int </w:t>
      </w:r>
      <w:proofErr w:type="spellStart"/>
      <w:proofErr w:type="gramStart"/>
      <w:r w:rsidRPr="00442AA2">
        <w:t>isidok</w:t>
      </w:r>
      <w:proofErr w:type="spellEnd"/>
      <w:r w:rsidRPr="00442AA2">
        <w:t>(</w:t>
      </w:r>
      <w:proofErr w:type="gramEnd"/>
      <w:r w:rsidRPr="00442AA2">
        <w:t>int x)</w:t>
      </w:r>
      <w:r>
        <w:t>: lets to know if a certain product is okay for further inspection or not</w:t>
      </w:r>
    </w:p>
    <w:p w14:paraId="3A19564A" w14:textId="77777777" w:rsidR="008131C1" w:rsidRDefault="008131C1" w:rsidP="008131C1">
      <w:pPr>
        <w:pStyle w:val="ListParagraph"/>
      </w:pPr>
    </w:p>
    <w:p w14:paraId="02319958" w14:textId="79103610" w:rsidR="00442AA2" w:rsidRDefault="00442AA2" w:rsidP="00F43959">
      <w:pPr>
        <w:pStyle w:val="ListParagraph"/>
        <w:numPr>
          <w:ilvl w:val="0"/>
          <w:numId w:val="9"/>
        </w:numPr>
      </w:pPr>
      <w:r w:rsidRPr="00442AA2">
        <w:t xml:space="preserve">int </w:t>
      </w:r>
      <w:proofErr w:type="spellStart"/>
      <w:proofErr w:type="gramStart"/>
      <w:r w:rsidRPr="00442AA2">
        <w:t>isidok</w:t>
      </w:r>
      <w:proofErr w:type="spellEnd"/>
      <w:r w:rsidRPr="00442AA2">
        <w:t>(</w:t>
      </w:r>
      <w:proofErr w:type="gramEnd"/>
      <w:r w:rsidRPr="00442AA2">
        <w:t>int x)</w:t>
      </w:r>
      <w:r>
        <w:t xml:space="preserve">: </w:t>
      </w:r>
      <w:r>
        <w:t xml:space="preserve">lets to know if a certain product </w:t>
      </w:r>
      <w:r>
        <w:t xml:space="preserve">that has been entered </w:t>
      </w:r>
      <w:r>
        <w:t>is okay for further inspection</w:t>
      </w:r>
      <w:r>
        <w:t xml:space="preserve"> </w:t>
      </w:r>
      <w:r>
        <w:t>or not</w:t>
      </w:r>
    </w:p>
    <w:p w14:paraId="06035A6B" w14:textId="77777777" w:rsidR="008131C1" w:rsidRDefault="008131C1" w:rsidP="008131C1">
      <w:pPr>
        <w:pStyle w:val="ListParagraph"/>
      </w:pPr>
    </w:p>
    <w:p w14:paraId="7DF6F434" w14:textId="77777777" w:rsidR="008131C1" w:rsidRDefault="008131C1" w:rsidP="008131C1">
      <w:pPr>
        <w:pStyle w:val="ListParagraph"/>
      </w:pPr>
    </w:p>
    <w:p w14:paraId="12D68685" w14:textId="79EB79F0" w:rsidR="00442AA2" w:rsidRDefault="00442AA2" w:rsidP="00F43959">
      <w:pPr>
        <w:pStyle w:val="ListParagraph"/>
        <w:numPr>
          <w:ilvl w:val="0"/>
          <w:numId w:val="9"/>
        </w:numPr>
      </w:pPr>
      <w:r w:rsidRPr="00442AA2">
        <w:t xml:space="preserve">int </w:t>
      </w:r>
      <w:proofErr w:type="spellStart"/>
      <w:proofErr w:type="gramStart"/>
      <w:r w:rsidRPr="00442AA2">
        <w:t>isidokok</w:t>
      </w:r>
      <w:proofErr w:type="spellEnd"/>
      <w:r w:rsidRPr="00442AA2">
        <w:t>(</w:t>
      </w:r>
      <w:proofErr w:type="gramEnd"/>
      <w:r w:rsidRPr="00442AA2">
        <w:t>int x)</w:t>
      </w:r>
      <w:r>
        <w:t xml:space="preserve">: </w:t>
      </w:r>
      <w:r>
        <w:t xml:space="preserve">lets to know if a certain product that </w:t>
      </w:r>
      <w:r>
        <w:t>can be displayed for sale</w:t>
      </w:r>
      <w:r>
        <w:t xml:space="preserve"> is okay for further inspection or not</w:t>
      </w:r>
    </w:p>
    <w:p w14:paraId="59B1E39F" w14:textId="77777777" w:rsidR="008131C1" w:rsidRDefault="008131C1" w:rsidP="008131C1">
      <w:pPr>
        <w:pStyle w:val="ListParagraph"/>
      </w:pPr>
    </w:p>
    <w:p w14:paraId="25054BE1" w14:textId="18763949" w:rsidR="00442AA2" w:rsidRDefault="00442AA2" w:rsidP="00F43959">
      <w:pPr>
        <w:pStyle w:val="ListParagraph"/>
        <w:numPr>
          <w:ilvl w:val="0"/>
          <w:numId w:val="9"/>
        </w:numPr>
      </w:pPr>
      <w:r w:rsidRPr="00442AA2">
        <w:t xml:space="preserve">int </w:t>
      </w:r>
      <w:proofErr w:type="spellStart"/>
      <w:proofErr w:type="gramStart"/>
      <w:r w:rsidRPr="00442AA2">
        <w:t>isidoktosell</w:t>
      </w:r>
      <w:proofErr w:type="spellEnd"/>
      <w:r w:rsidRPr="00442AA2">
        <w:t>(</w:t>
      </w:r>
      <w:proofErr w:type="gramEnd"/>
      <w:r w:rsidRPr="00442AA2">
        <w:t>int x)</w:t>
      </w:r>
      <w:r>
        <w:t>: lets to know if the product can be sold or not</w:t>
      </w:r>
    </w:p>
    <w:p w14:paraId="786D259C" w14:textId="77777777" w:rsidR="008131C1" w:rsidRDefault="008131C1" w:rsidP="008131C1">
      <w:pPr>
        <w:pStyle w:val="ListParagraph"/>
      </w:pPr>
    </w:p>
    <w:p w14:paraId="0A8055ED" w14:textId="77777777" w:rsidR="008131C1" w:rsidRDefault="008131C1" w:rsidP="008131C1">
      <w:pPr>
        <w:pStyle w:val="ListParagraph"/>
      </w:pPr>
    </w:p>
    <w:p w14:paraId="0FB790A6" w14:textId="22EB797B" w:rsidR="00442AA2" w:rsidRDefault="00442AA2" w:rsidP="00F43959">
      <w:pPr>
        <w:pStyle w:val="ListParagraph"/>
        <w:numPr>
          <w:ilvl w:val="0"/>
          <w:numId w:val="9"/>
        </w:numPr>
      </w:pPr>
      <w:r w:rsidRPr="00442AA2">
        <w:t xml:space="preserve">int </w:t>
      </w:r>
      <w:proofErr w:type="spellStart"/>
      <w:r w:rsidRPr="00442AA2">
        <w:t>log_</w:t>
      </w:r>
      <w:proofErr w:type="gramStart"/>
      <w:r w:rsidRPr="00442AA2">
        <w:t>in</w:t>
      </w:r>
      <w:proofErr w:type="spellEnd"/>
      <w:r w:rsidRPr="00442AA2">
        <w:t>(</w:t>
      </w:r>
      <w:proofErr w:type="gramEnd"/>
      <w:r w:rsidRPr="00442AA2">
        <w:t>)</w:t>
      </w:r>
      <w:r>
        <w:t>: log in option that lets the management side to gain control over the software</w:t>
      </w:r>
    </w:p>
    <w:p w14:paraId="3EA01716" w14:textId="77777777" w:rsidR="008131C1" w:rsidRDefault="008131C1" w:rsidP="008131C1">
      <w:pPr>
        <w:pStyle w:val="ListParagraph"/>
      </w:pPr>
    </w:p>
    <w:p w14:paraId="1EA690BC" w14:textId="20FDC297" w:rsidR="00442AA2" w:rsidRDefault="00442AA2" w:rsidP="008131C1">
      <w:pPr>
        <w:pStyle w:val="ListParagraph"/>
        <w:numPr>
          <w:ilvl w:val="0"/>
          <w:numId w:val="9"/>
        </w:numPr>
      </w:pPr>
      <w:r w:rsidRPr="00442AA2">
        <w:t xml:space="preserve">int </w:t>
      </w:r>
      <w:proofErr w:type="spellStart"/>
      <w:proofErr w:type="gramStart"/>
      <w:r w:rsidRPr="00442AA2">
        <w:t>managementaccess</w:t>
      </w:r>
      <w:proofErr w:type="spellEnd"/>
      <w:r w:rsidRPr="00442AA2">
        <w:t>(</w:t>
      </w:r>
      <w:proofErr w:type="gramEnd"/>
      <w:r w:rsidRPr="00442AA2">
        <w:t>)</w:t>
      </w:r>
      <w:r>
        <w:t>: hands the floor to the management side if they have gained the access respectfully by entering the valid and correct username user id and password</w:t>
      </w:r>
    </w:p>
    <w:p w14:paraId="38000973" w14:textId="77777777" w:rsidR="008131C1" w:rsidRDefault="008131C1" w:rsidP="008131C1">
      <w:pPr>
        <w:pStyle w:val="ListParagraph"/>
      </w:pPr>
    </w:p>
    <w:p w14:paraId="421EF093" w14:textId="77777777" w:rsidR="008131C1" w:rsidRDefault="008131C1" w:rsidP="008131C1">
      <w:pPr>
        <w:pStyle w:val="ListParagraph"/>
      </w:pPr>
    </w:p>
    <w:p w14:paraId="5B986DC2" w14:textId="11EB5771" w:rsidR="001E7197" w:rsidRDefault="001E7197" w:rsidP="00F43959">
      <w:pPr>
        <w:pStyle w:val="ListParagraph"/>
        <w:numPr>
          <w:ilvl w:val="0"/>
          <w:numId w:val="9"/>
        </w:numPr>
      </w:pPr>
      <w:r w:rsidRPr="001E7197">
        <w:t xml:space="preserve">int </w:t>
      </w:r>
      <w:proofErr w:type="spellStart"/>
      <w:r w:rsidRPr="001E7197">
        <w:t>managementchoice</w:t>
      </w:r>
      <w:proofErr w:type="spellEnd"/>
      <w:r w:rsidRPr="001E7197">
        <w:t xml:space="preserve"> ()</w:t>
      </w:r>
      <w:r>
        <w:t>: show the choices that the management side will have</w:t>
      </w:r>
    </w:p>
    <w:p w14:paraId="0C8650DD" w14:textId="77777777" w:rsidR="008131C1" w:rsidRDefault="008131C1" w:rsidP="008131C1">
      <w:pPr>
        <w:pStyle w:val="ListParagraph"/>
      </w:pPr>
    </w:p>
    <w:p w14:paraId="57EEBFC5" w14:textId="17D8D45A" w:rsidR="00442AA2" w:rsidRDefault="001E7197" w:rsidP="00F43959">
      <w:pPr>
        <w:pStyle w:val="ListParagraph"/>
        <w:numPr>
          <w:ilvl w:val="0"/>
          <w:numId w:val="9"/>
        </w:numPr>
      </w:pPr>
      <w:r w:rsidRPr="001E7197">
        <w:t xml:space="preserve">void </w:t>
      </w:r>
      <w:proofErr w:type="spellStart"/>
      <w:r w:rsidRPr="001E7197">
        <w:t>managementopt</w:t>
      </w:r>
      <w:proofErr w:type="spellEnd"/>
      <w:r w:rsidRPr="001E7197">
        <w:t xml:space="preserve"> ()</w:t>
      </w:r>
      <w:r>
        <w:t>: shows the option valid for the management</w:t>
      </w:r>
      <w:r w:rsidR="00442AA2">
        <w:t xml:space="preserve"> </w:t>
      </w:r>
    </w:p>
    <w:p w14:paraId="520BBB8D" w14:textId="77777777" w:rsidR="008131C1" w:rsidRDefault="008131C1" w:rsidP="008131C1">
      <w:pPr>
        <w:pStyle w:val="ListParagraph"/>
      </w:pPr>
    </w:p>
    <w:p w14:paraId="74573EA8" w14:textId="77777777" w:rsidR="008131C1" w:rsidRDefault="008131C1" w:rsidP="008131C1">
      <w:pPr>
        <w:pStyle w:val="ListParagraph"/>
      </w:pPr>
    </w:p>
    <w:p w14:paraId="793A5C82" w14:textId="0D902011" w:rsidR="00442AA2" w:rsidRDefault="001E7197" w:rsidP="00F43959">
      <w:pPr>
        <w:pStyle w:val="ListParagraph"/>
        <w:numPr>
          <w:ilvl w:val="0"/>
          <w:numId w:val="9"/>
        </w:numPr>
      </w:pPr>
      <w:r w:rsidRPr="001E7197">
        <w:t xml:space="preserve">void </w:t>
      </w:r>
      <w:proofErr w:type="spellStart"/>
      <w:proofErr w:type="gramStart"/>
      <w:r w:rsidRPr="001E7197">
        <w:t>managementtitleprint</w:t>
      </w:r>
      <w:proofErr w:type="spellEnd"/>
      <w:r w:rsidRPr="001E7197">
        <w:t>(</w:t>
      </w:r>
      <w:proofErr w:type="gramEnd"/>
      <w:r w:rsidRPr="001E7197">
        <w:t>)</w:t>
      </w:r>
      <w:r>
        <w:t>: decoration that prints the title with underline style</w:t>
      </w:r>
    </w:p>
    <w:p w14:paraId="6D2AE019" w14:textId="77777777" w:rsidR="008131C1" w:rsidRDefault="008131C1" w:rsidP="008131C1">
      <w:pPr>
        <w:pStyle w:val="ListParagraph"/>
      </w:pPr>
    </w:p>
    <w:p w14:paraId="2729A894" w14:textId="20E41A91" w:rsidR="001E7197" w:rsidRDefault="001E7197" w:rsidP="00F43959">
      <w:pPr>
        <w:pStyle w:val="ListParagraph"/>
        <w:numPr>
          <w:ilvl w:val="0"/>
          <w:numId w:val="9"/>
        </w:numPr>
      </w:pPr>
      <w:r w:rsidRPr="001E7197">
        <w:t xml:space="preserve">int </w:t>
      </w:r>
      <w:proofErr w:type="spellStart"/>
      <w:proofErr w:type="gramStart"/>
      <w:r w:rsidRPr="001E7197">
        <w:t>prdentry</w:t>
      </w:r>
      <w:proofErr w:type="spellEnd"/>
      <w:r w:rsidRPr="001E7197">
        <w:t>(</w:t>
      </w:r>
      <w:proofErr w:type="gramEnd"/>
      <w:r w:rsidRPr="001E7197">
        <w:t>)</w:t>
      </w:r>
      <w:r>
        <w:t>: allows the management side to enter products to the shop</w:t>
      </w:r>
    </w:p>
    <w:p w14:paraId="352CF314" w14:textId="77777777" w:rsidR="008131C1" w:rsidRDefault="008131C1" w:rsidP="008131C1">
      <w:pPr>
        <w:pStyle w:val="ListParagraph"/>
      </w:pPr>
    </w:p>
    <w:p w14:paraId="69DBED56" w14:textId="77777777" w:rsidR="008131C1" w:rsidRDefault="008131C1" w:rsidP="008131C1">
      <w:pPr>
        <w:pStyle w:val="ListParagraph"/>
      </w:pPr>
    </w:p>
    <w:p w14:paraId="12DA5259" w14:textId="506C7C12" w:rsidR="001E7197" w:rsidRDefault="001E7197" w:rsidP="00F43959">
      <w:pPr>
        <w:pStyle w:val="ListParagraph"/>
        <w:numPr>
          <w:ilvl w:val="0"/>
          <w:numId w:val="9"/>
        </w:numPr>
      </w:pPr>
      <w:r w:rsidRPr="001E7197">
        <w:t xml:space="preserve">void </w:t>
      </w:r>
      <w:proofErr w:type="gramStart"/>
      <w:r w:rsidRPr="001E7197">
        <w:t>purchase(</w:t>
      </w:r>
      <w:proofErr w:type="gramEnd"/>
      <w:r w:rsidRPr="001E7197">
        <w:t>)</w:t>
      </w:r>
      <w:r>
        <w:t>: purchase method for the customer side</w:t>
      </w:r>
    </w:p>
    <w:p w14:paraId="6CE0A15E" w14:textId="009B8365" w:rsidR="008131C1" w:rsidRDefault="008131C1" w:rsidP="008131C1">
      <w:pPr>
        <w:pStyle w:val="ListParagraph"/>
      </w:pPr>
    </w:p>
    <w:p w14:paraId="690C7110" w14:textId="1D5A5592" w:rsidR="008131C1" w:rsidRDefault="008131C1" w:rsidP="008131C1">
      <w:pPr>
        <w:pStyle w:val="ListParagraph"/>
      </w:pPr>
    </w:p>
    <w:p w14:paraId="2D91906A" w14:textId="77777777" w:rsidR="008131C1" w:rsidRDefault="008131C1" w:rsidP="008131C1">
      <w:pPr>
        <w:pStyle w:val="ListParagraph"/>
      </w:pPr>
    </w:p>
    <w:p w14:paraId="4E58A3D9" w14:textId="445E0C32" w:rsidR="001E7197" w:rsidRDefault="001E7197" w:rsidP="00F43959">
      <w:pPr>
        <w:pStyle w:val="ListParagraph"/>
        <w:numPr>
          <w:ilvl w:val="0"/>
          <w:numId w:val="9"/>
        </w:numPr>
      </w:pPr>
      <w:r w:rsidRPr="001E7197">
        <w:t xml:space="preserve">void </w:t>
      </w:r>
      <w:proofErr w:type="spellStart"/>
      <w:r w:rsidRPr="001E7197">
        <w:t>show_prd_to_</w:t>
      </w:r>
      <w:proofErr w:type="gramStart"/>
      <w:r w:rsidRPr="001E7197">
        <w:t>sell</w:t>
      </w:r>
      <w:proofErr w:type="spellEnd"/>
      <w:r w:rsidRPr="001E7197">
        <w:t>(</w:t>
      </w:r>
      <w:proofErr w:type="gramEnd"/>
      <w:r w:rsidRPr="001E7197">
        <w:t>)</w:t>
      </w:r>
      <w:r>
        <w:t>: shows the products that are available for the sale</w:t>
      </w:r>
    </w:p>
    <w:p w14:paraId="6706C443" w14:textId="77777777" w:rsidR="008131C1" w:rsidRDefault="008131C1" w:rsidP="008131C1">
      <w:pPr>
        <w:pStyle w:val="ListParagraph"/>
      </w:pPr>
    </w:p>
    <w:p w14:paraId="139F151B" w14:textId="09A41FFA" w:rsidR="001E7197" w:rsidRDefault="001E7197" w:rsidP="00F43959">
      <w:pPr>
        <w:pStyle w:val="ListParagraph"/>
        <w:numPr>
          <w:ilvl w:val="0"/>
          <w:numId w:val="9"/>
        </w:numPr>
      </w:pPr>
      <w:r w:rsidRPr="001E7197">
        <w:t xml:space="preserve">const char * </w:t>
      </w:r>
      <w:proofErr w:type="spellStart"/>
      <w:r w:rsidRPr="001E7197">
        <w:t>show_time</w:t>
      </w:r>
      <w:proofErr w:type="spellEnd"/>
      <w:r w:rsidRPr="001E7197">
        <w:t xml:space="preserve"> ()</w:t>
      </w:r>
      <w:r>
        <w:t>: shows time and date and day</w:t>
      </w:r>
    </w:p>
    <w:p w14:paraId="4A72839F" w14:textId="77777777" w:rsidR="008131C1" w:rsidRDefault="008131C1" w:rsidP="008131C1">
      <w:pPr>
        <w:pStyle w:val="ListParagraph"/>
      </w:pPr>
    </w:p>
    <w:p w14:paraId="786B60EE" w14:textId="77777777" w:rsidR="008131C1" w:rsidRDefault="008131C1" w:rsidP="008131C1">
      <w:pPr>
        <w:pStyle w:val="ListParagraph"/>
      </w:pPr>
    </w:p>
    <w:p w14:paraId="4EDCDA4A" w14:textId="1AC6673D" w:rsidR="001E7197" w:rsidRDefault="001E7197" w:rsidP="00F43959">
      <w:pPr>
        <w:pStyle w:val="ListParagraph"/>
        <w:numPr>
          <w:ilvl w:val="0"/>
          <w:numId w:val="9"/>
        </w:numPr>
      </w:pPr>
      <w:r w:rsidRPr="001E7197">
        <w:t xml:space="preserve">void </w:t>
      </w:r>
      <w:proofErr w:type="spellStart"/>
      <w:r w:rsidRPr="001E7197">
        <w:t>show_zero_</w:t>
      </w:r>
      <w:proofErr w:type="gramStart"/>
      <w:r w:rsidRPr="001E7197">
        <w:t>qty</w:t>
      </w:r>
      <w:proofErr w:type="spellEnd"/>
      <w:r w:rsidRPr="001E7197">
        <w:t>(</w:t>
      </w:r>
      <w:proofErr w:type="gramEnd"/>
      <w:r w:rsidRPr="001E7197">
        <w:t>)</w:t>
      </w:r>
      <w:r>
        <w:t>: shows if any product is at zero quantity</w:t>
      </w:r>
    </w:p>
    <w:p w14:paraId="487344BC" w14:textId="77777777" w:rsidR="008131C1" w:rsidRDefault="008131C1" w:rsidP="008131C1">
      <w:pPr>
        <w:pStyle w:val="ListParagraph"/>
      </w:pPr>
    </w:p>
    <w:p w14:paraId="3D74D15B" w14:textId="0920B545" w:rsidR="001E7197" w:rsidRDefault="001E7197" w:rsidP="00F43959">
      <w:pPr>
        <w:pStyle w:val="ListParagraph"/>
        <w:numPr>
          <w:ilvl w:val="0"/>
          <w:numId w:val="9"/>
        </w:numPr>
      </w:pPr>
      <w:r w:rsidRPr="001E7197">
        <w:t xml:space="preserve">void </w:t>
      </w:r>
      <w:proofErr w:type="spellStart"/>
      <w:r w:rsidRPr="001E7197">
        <w:t>time_date</w:t>
      </w:r>
      <w:proofErr w:type="spellEnd"/>
      <w:r>
        <w:t>: function that generates the time and date</w:t>
      </w:r>
    </w:p>
    <w:p w14:paraId="392EA676" w14:textId="77777777" w:rsidR="008131C1" w:rsidRDefault="008131C1" w:rsidP="008131C1">
      <w:pPr>
        <w:pStyle w:val="ListParagraph"/>
      </w:pPr>
    </w:p>
    <w:p w14:paraId="46D6CACB" w14:textId="77777777" w:rsidR="008131C1" w:rsidRDefault="008131C1" w:rsidP="008131C1">
      <w:pPr>
        <w:pStyle w:val="ListParagraph"/>
      </w:pPr>
    </w:p>
    <w:p w14:paraId="402E9AC9" w14:textId="0C4203A8" w:rsidR="001E7197" w:rsidRDefault="001E7197" w:rsidP="00F43959">
      <w:pPr>
        <w:pStyle w:val="ListParagraph"/>
        <w:numPr>
          <w:ilvl w:val="0"/>
          <w:numId w:val="9"/>
        </w:numPr>
      </w:pPr>
      <w:r w:rsidRPr="001E7197">
        <w:t xml:space="preserve">void </w:t>
      </w:r>
      <w:proofErr w:type="gramStart"/>
      <w:r w:rsidRPr="001E7197">
        <w:t>underline(</w:t>
      </w:r>
      <w:proofErr w:type="gramEnd"/>
      <w:r w:rsidRPr="001E7197">
        <w:t>)</w:t>
      </w:r>
      <w:r>
        <w:t>: decoration under the title</w:t>
      </w:r>
    </w:p>
    <w:p w14:paraId="5B92F4BC" w14:textId="77777777" w:rsidR="008131C1" w:rsidRDefault="008131C1" w:rsidP="008131C1">
      <w:pPr>
        <w:pStyle w:val="ListParagraph"/>
      </w:pPr>
    </w:p>
    <w:p w14:paraId="4CB22AC2" w14:textId="2FC3ACAF" w:rsidR="001E7197" w:rsidRDefault="001E7197" w:rsidP="001E7197">
      <w:pPr>
        <w:pStyle w:val="ListParagraph"/>
        <w:numPr>
          <w:ilvl w:val="0"/>
          <w:numId w:val="9"/>
        </w:numPr>
      </w:pPr>
      <w:r w:rsidRPr="001E7197">
        <w:t xml:space="preserve">int </w:t>
      </w:r>
      <w:proofErr w:type="spellStart"/>
      <w:r w:rsidRPr="001E7197">
        <w:t>wanttologout</w:t>
      </w:r>
      <w:proofErr w:type="spellEnd"/>
      <w:r w:rsidRPr="001E7197">
        <w:t xml:space="preserve"> ()</w:t>
      </w:r>
      <w:r>
        <w:t>: asks the management user if he/she wants to log out of the program</w:t>
      </w:r>
    </w:p>
    <w:p w14:paraId="0F8809A4" w14:textId="77777777" w:rsidR="008131C1" w:rsidRDefault="008131C1" w:rsidP="008131C1">
      <w:pPr>
        <w:pStyle w:val="ListParagraph"/>
      </w:pPr>
    </w:p>
    <w:p w14:paraId="00C48DFE" w14:textId="77777777" w:rsidR="008131C1" w:rsidRDefault="008131C1" w:rsidP="008131C1">
      <w:pPr>
        <w:pStyle w:val="ListParagraph"/>
      </w:pPr>
    </w:p>
    <w:p w14:paraId="105FA733" w14:textId="10A0B554" w:rsidR="00E16291" w:rsidRDefault="00E16291" w:rsidP="001E7197">
      <w:pPr>
        <w:pStyle w:val="ListParagraph"/>
        <w:numPr>
          <w:ilvl w:val="0"/>
          <w:numId w:val="9"/>
        </w:numPr>
      </w:pPr>
      <w:proofErr w:type="gramStart"/>
      <w:r w:rsidRPr="00E16291">
        <w:t>PlaySound(</w:t>
      </w:r>
      <w:proofErr w:type="gramEnd"/>
      <w:r w:rsidRPr="00E16291">
        <w:t>TEXT("D:\\programming\\c\\cse106_project\\INVENTORY_soft_by_shadreza\\my.wav"),NULL,SND_ASYNC);</w:t>
      </w:r>
      <w:r>
        <w:t xml:space="preserve"> … … … this is the code that generates the background music</w:t>
      </w:r>
    </w:p>
    <w:p w14:paraId="5160B769" w14:textId="4248A32A" w:rsidR="001E7197" w:rsidRDefault="001E7197" w:rsidP="001E7197"/>
    <w:p w14:paraId="77A8555A" w14:textId="0FDF4865" w:rsidR="00E16291" w:rsidRDefault="00E16291" w:rsidP="001E7197"/>
    <w:p w14:paraId="03E91759" w14:textId="77777777" w:rsidR="00E16291" w:rsidRDefault="00E16291" w:rsidP="001E7197"/>
    <w:p w14:paraId="561CFE77" w14:textId="52543FA9" w:rsidR="001E7197" w:rsidRDefault="001E7197" w:rsidP="001E7197">
      <w:r>
        <w:t xml:space="preserve">These are mainly the functions that have been used in the program to simplify the work. </w:t>
      </w:r>
      <w:r>
        <w:br/>
        <w:t>Also, the use of structure and pointers have made the work really easy.</w:t>
      </w:r>
    </w:p>
    <w:p w14:paraId="051B2598" w14:textId="4DF4C4FB" w:rsidR="001E7197" w:rsidRDefault="001E7197" w:rsidP="001E7197">
      <w:r>
        <w:t xml:space="preserve">Must say the FILE has made the data storing an ease of work cause the programs reads and writes or appends on the files as they help the project </w:t>
      </w:r>
      <w:r w:rsidR="00E16291">
        <w:t>to complete the tasks easily.</w:t>
      </w:r>
    </w:p>
    <w:p w14:paraId="2FAC8F87" w14:textId="00590800" w:rsidR="001E7197" w:rsidRDefault="001E7197" w:rsidP="001E7197"/>
    <w:p w14:paraId="7294891E" w14:textId="475D28AE" w:rsidR="00E16291" w:rsidRDefault="00E16291" w:rsidP="001E7197"/>
    <w:p w14:paraId="5BEE68E9" w14:textId="643B9A58" w:rsidR="00E16291" w:rsidRDefault="00E16291" w:rsidP="001E7197"/>
    <w:p w14:paraId="5D9D0ACB" w14:textId="6CB3EC01" w:rsidR="00E16291" w:rsidRDefault="00E16291" w:rsidP="001E7197"/>
    <w:p w14:paraId="4D71CF89" w14:textId="22338746" w:rsidR="00E16291" w:rsidRDefault="00E16291" w:rsidP="001E7197"/>
    <w:p w14:paraId="2DD94D5D" w14:textId="0479C6D3" w:rsidR="00E16291" w:rsidRDefault="00E16291" w:rsidP="001E7197"/>
    <w:p w14:paraId="4ECD3E8E" w14:textId="32E5A661" w:rsidR="00E16291" w:rsidRDefault="00E16291" w:rsidP="001E7197"/>
    <w:p w14:paraId="2F2C9415" w14:textId="5C39AFFC" w:rsidR="00E16291" w:rsidRDefault="00E16291" w:rsidP="001E7197"/>
    <w:p w14:paraId="2C2145E4" w14:textId="13831286" w:rsidR="00E16291" w:rsidRDefault="00E16291" w:rsidP="001E7197"/>
    <w:p w14:paraId="266A583A" w14:textId="58C76FBA" w:rsidR="00E16291" w:rsidRDefault="00E16291" w:rsidP="001E7197"/>
    <w:p w14:paraId="7616176C" w14:textId="167F65B0" w:rsidR="00E16291" w:rsidRPr="00205BE1" w:rsidRDefault="00E16291" w:rsidP="00E16291">
      <w:pPr>
        <w:pStyle w:val="Heading1"/>
        <w:rPr>
          <w:b/>
          <w:bCs/>
        </w:rPr>
      </w:pPr>
      <w:r w:rsidRPr="00205BE1">
        <w:rPr>
          <w:b/>
          <w:bCs/>
        </w:rPr>
        <w:t>Difficulties faced while implementation of the features of the code</w:t>
      </w:r>
    </w:p>
    <w:p w14:paraId="306CDC18" w14:textId="77777777" w:rsidR="00E16291" w:rsidRPr="00E16291" w:rsidRDefault="00E16291" w:rsidP="00E16291"/>
    <w:p w14:paraId="1E257C45" w14:textId="1F1D27EE" w:rsidR="00E16291" w:rsidRDefault="00E16291" w:rsidP="00E16291"/>
    <w:p w14:paraId="6EFF939B" w14:textId="13DFDF4C" w:rsidR="00E16291" w:rsidRDefault="00E16291" w:rsidP="00E16291">
      <w:pPr>
        <w:pStyle w:val="ListParagraph"/>
        <w:numPr>
          <w:ilvl w:val="0"/>
          <w:numId w:val="10"/>
        </w:numPr>
      </w:pPr>
      <w:r>
        <w:t>At first while implementing the file I faced a lot of complexities but it seemed that if I had just steeled the mind calmly and used the make up the algorithm on a piece of paper and the flow then it helped me a lot</w:t>
      </w:r>
    </w:p>
    <w:p w14:paraId="0E8631EA" w14:textId="77777777" w:rsidR="008131C1" w:rsidRDefault="008131C1" w:rsidP="008131C1">
      <w:pPr>
        <w:pStyle w:val="ListParagraph"/>
      </w:pPr>
    </w:p>
    <w:p w14:paraId="086BDB68" w14:textId="77777777" w:rsidR="008131C1" w:rsidRDefault="008131C1" w:rsidP="008131C1">
      <w:pPr>
        <w:pStyle w:val="ListParagraph"/>
      </w:pPr>
    </w:p>
    <w:p w14:paraId="19C93A32" w14:textId="4D35A68A" w:rsidR="008131C1" w:rsidRDefault="00E16291" w:rsidP="00E16291">
      <w:pPr>
        <w:pStyle w:val="ListParagraph"/>
        <w:numPr>
          <w:ilvl w:val="0"/>
          <w:numId w:val="10"/>
        </w:numPr>
      </w:pPr>
      <w:r>
        <w:t xml:space="preserve"> Sometimes the code crashed for some unknown reasons but then I saw that some similar problems repeated i.e. using </w:t>
      </w:r>
      <w:r w:rsidR="008131C1">
        <w:t xml:space="preserve">not the correct file pointer while </w:t>
      </w:r>
      <w:proofErr w:type="spellStart"/>
      <w:r w:rsidR="008131C1">
        <w:t>fprintf</w:t>
      </w:r>
      <w:proofErr w:type="spellEnd"/>
      <w:r w:rsidR="008131C1">
        <w:t xml:space="preserve"> and </w:t>
      </w:r>
      <w:proofErr w:type="spellStart"/>
      <w:r w:rsidR="008131C1">
        <w:t>fscanf</w:t>
      </w:r>
      <w:proofErr w:type="spellEnd"/>
    </w:p>
    <w:p w14:paraId="1E42CF61" w14:textId="77777777" w:rsidR="008131C1" w:rsidRDefault="008131C1" w:rsidP="008131C1">
      <w:pPr>
        <w:pStyle w:val="ListParagraph"/>
      </w:pPr>
    </w:p>
    <w:p w14:paraId="3C91862A" w14:textId="2CCCCCDF" w:rsidR="00E16291" w:rsidRDefault="00E16291" w:rsidP="008131C1">
      <w:pPr>
        <w:pStyle w:val="ListParagraph"/>
      </w:pPr>
      <w:r>
        <w:t xml:space="preserve"> </w:t>
      </w:r>
    </w:p>
    <w:p w14:paraId="47DC414E" w14:textId="3B75E8C2" w:rsidR="008131C1" w:rsidRDefault="008131C1" w:rsidP="00E16291">
      <w:pPr>
        <w:pStyle w:val="ListParagraph"/>
        <w:numPr>
          <w:ilvl w:val="0"/>
          <w:numId w:val="10"/>
        </w:numPr>
      </w:pPr>
      <w:r>
        <w:t>There was a point that when I had to implement the file option then I had to totally start from the beginning again though the work was done because then the whole structured changed. So, remaking the project once again was a big barrier</w:t>
      </w:r>
    </w:p>
    <w:p w14:paraId="09D9FC01" w14:textId="77777777" w:rsidR="008131C1" w:rsidRDefault="008131C1" w:rsidP="008131C1">
      <w:pPr>
        <w:pStyle w:val="ListParagraph"/>
      </w:pPr>
    </w:p>
    <w:p w14:paraId="6592E568" w14:textId="77777777" w:rsidR="008131C1" w:rsidRDefault="008131C1" w:rsidP="008131C1">
      <w:pPr>
        <w:pStyle w:val="ListParagraph"/>
      </w:pPr>
    </w:p>
    <w:p w14:paraId="3679AA46" w14:textId="6F250E95" w:rsidR="00E44D41" w:rsidRDefault="008131C1" w:rsidP="00E44D41">
      <w:pPr>
        <w:pStyle w:val="ListParagraph"/>
        <w:numPr>
          <w:ilvl w:val="0"/>
          <w:numId w:val="10"/>
        </w:numPr>
      </w:pPr>
      <w:r>
        <w:t xml:space="preserve">Printing the digits in the large scale was a tough task with printing the graph bar because </w:t>
      </w:r>
      <w:r w:rsidR="00E44D41">
        <w:t xml:space="preserve">printing the blocked characters was a new thing. </w:t>
      </w:r>
      <w:proofErr w:type="gramStart"/>
      <w:r w:rsidR="00E44D41">
        <w:t>First</w:t>
      </w:r>
      <w:proofErr w:type="gramEnd"/>
      <w:r w:rsidR="00E44D41">
        <w:t xml:space="preserve"> I used </w:t>
      </w:r>
      <w:proofErr w:type="spellStart"/>
      <w:r w:rsidR="00E44D41">
        <w:t>wprintf</w:t>
      </w:r>
      <w:proofErr w:type="spellEnd"/>
      <w:r w:rsidR="00E44D41">
        <w:t xml:space="preserve"> but that nullified the use of the normal </w:t>
      </w:r>
      <w:proofErr w:type="spellStart"/>
      <w:r w:rsidR="00E44D41">
        <w:t>printf</w:t>
      </w:r>
      <w:proofErr w:type="spellEnd"/>
      <w:r w:rsidR="00E44D41">
        <w:t xml:space="preserve"> so then had to change the strategy</w:t>
      </w:r>
    </w:p>
    <w:p w14:paraId="7BAD6289" w14:textId="45AA1E13" w:rsidR="00E44D41" w:rsidRDefault="00E44D41" w:rsidP="00E44D41">
      <w:pPr>
        <w:pStyle w:val="ListParagraph"/>
      </w:pPr>
    </w:p>
    <w:p w14:paraId="2A50A5EE" w14:textId="77777777" w:rsidR="00E44D41" w:rsidRDefault="00E44D41" w:rsidP="00E44D41">
      <w:pPr>
        <w:pStyle w:val="ListParagraph"/>
      </w:pPr>
    </w:p>
    <w:p w14:paraId="189BCDD7" w14:textId="194E10D7" w:rsidR="00E44D41" w:rsidRDefault="00E44D41" w:rsidP="00E44D41">
      <w:pPr>
        <w:pStyle w:val="ListParagraph"/>
        <w:numPr>
          <w:ilvl w:val="0"/>
          <w:numId w:val="10"/>
        </w:numPr>
      </w:pPr>
      <w:r>
        <w:t xml:space="preserve">Using the music, I faced a problem how to make both the song and the project run parallelly but without using </w:t>
      </w:r>
      <w:r w:rsidRPr="00E16291">
        <w:t>SND_</w:t>
      </w:r>
      <w:proofErr w:type="gramStart"/>
      <w:r w:rsidRPr="00E16291">
        <w:t>ASYNC</w:t>
      </w:r>
      <w:r>
        <w:t xml:space="preserve"> ,</w:t>
      </w:r>
      <w:proofErr w:type="gramEnd"/>
      <w:r>
        <w:t xml:space="preserve"> other options just played the sound but the later on lines of the project were not executing and was stuck there</w:t>
      </w:r>
    </w:p>
    <w:p w14:paraId="62E8D5F4" w14:textId="77777777" w:rsidR="00E44D41" w:rsidRDefault="00E44D41" w:rsidP="00E44D41">
      <w:pPr>
        <w:pStyle w:val="ListParagraph"/>
      </w:pPr>
    </w:p>
    <w:p w14:paraId="7689A363" w14:textId="77777777" w:rsidR="00E44D41" w:rsidRDefault="00E44D41" w:rsidP="00E44D41">
      <w:pPr>
        <w:pStyle w:val="ListParagraph"/>
      </w:pPr>
    </w:p>
    <w:p w14:paraId="2407BF0C" w14:textId="50F4E2AD" w:rsidR="00E44D41" w:rsidRDefault="00E44D41" w:rsidP="00E44D41">
      <w:pPr>
        <w:pStyle w:val="ListParagraph"/>
        <w:numPr>
          <w:ilvl w:val="0"/>
          <w:numId w:val="10"/>
        </w:numPr>
      </w:pPr>
      <w:r>
        <w:t xml:space="preserve">Sometimes I was stuck on a single function for days but could not find a correct answer. But giving proper time and respect in the project </w:t>
      </w:r>
      <w:r w:rsidR="0028471C">
        <w:t>resulted in this successful and complete one</w:t>
      </w:r>
    </w:p>
    <w:p w14:paraId="0B0938E2" w14:textId="77777777" w:rsidR="00E44D41" w:rsidRDefault="00E44D41" w:rsidP="00E44D41"/>
    <w:p w14:paraId="06962CC6" w14:textId="7C572902" w:rsidR="00E44D41" w:rsidRDefault="00E44D41" w:rsidP="00E44D41">
      <w:pPr>
        <w:pStyle w:val="ListParagraph"/>
        <w:numPr>
          <w:ilvl w:val="0"/>
          <w:numId w:val="10"/>
        </w:numPr>
      </w:pPr>
      <w:r>
        <w:t>As such a big project the time management was a vital issue. So, had to spend quality hours for the project and which was sometimes a bit hard but at last ALHAMDULILLAH by the grace of THE ALMIGHTY the project is completed.</w:t>
      </w:r>
    </w:p>
    <w:p w14:paraId="78D06B7A" w14:textId="77777777" w:rsidR="00E44D41" w:rsidRDefault="00E44D41" w:rsidP="00E44D41">
      <w:pPr>
        <w:pStyle w:val="ListParagraph"/>
      </w:pPr>
    </w:p>
    <w:p w14:paraId="36CD30A8" w14:textId="2494D51B" w:rsidR="00E44D41" w:rsidRDefault="00E44D41" w:rsidP="00E44D41"/>
    <w:p w14:paraId="7CC04226" w14:textId="76B6A7BC" w:rsidR="00E44D41" w:rsidRDefault="00E44D41" w:rsidP="00E44D41"/>
    <w:p w14:paraId="584DC1EB" w14:textId="5DA8E87A" w:rsidR="00E44D41" w:rsidRDefault="00E44D41" w:rsidP="00E44D41"/>
    <w:p w14:paraId="33EB8429" w14:textId="08FDD04D" w:rsidR="0028471C" w:rsidRPr="00205BE1" w:rsidRDefault="0028471C" w:rsidP="0028471C">
      <w:pPr>
        <w:pStyle w:val="Heading1"/>
        <w:rPr>
          <w:b/>
          <w:bCs/>
        </w:rPr>
      </w:pPr>
      <w:r w:rsidRPr="00205BE1">
        <w:rPr>
          <w:b/>
          <w:bCs/>
        </w:rPr>
        <w:t>Thanks to the resources</w:t>
      </w:r>
    </w:p>
    <w:p w14:paraId="0C2CCFB3" w14:textId="1CAFA0FC" w:rsidR="0028471C" w:rsidRDefault="0028471C" w:rsidP="0028471C"/>
    <w:p w14:paraId="18BF95D4" w14:textId="77777777" w:rsidR="0028471C" w:rsidRDefault="0028471C" w:rsidP="0028471C"/>
    <w:p w14:paraId="6CBD2BE2" w14:textId="1F887FDB" w:rsidR="0028471C" w:rsidRDefault="0028471C" w:rsidP="0028471C">
      <w:pPr>
        <w:pStyle w:val="ListParagraph"/>
        <w:numPr>
          <w:ilvl w:val="0"/>
          <w:numId w:val="11"/>
        </w:numPr>
      </w:pPr>
      <w:r>
        <w:t xml:space="preserve">At </w:t>
      </w:r>
      <w:proofErr w:type="gramStart"/>
      <w:r>
        <w:t>first</w:t>
      </w:r>
      <w:proofErr w:type="gramEnd"/>
      <w:r>
        <w:t xml:space="preserve"> I would like to thank my project supervisor, </w:t>
      </w:r>
      <w:proofErr w:type="spellStart"/>
      <w:r>
        <w:t>Lec</w:t>
      </w:r>
      <w:proofErr w:type="spellEnd"/>
      <w:r>
        <w:t>. Onik Sir for his continuous moderations and directional process which lead to this final project</w:t>
      </w:r>
    </w:p>
    <w:p w14:paraId="529DB96B" w14:textId="77777777" w:rsidR="0028471C" w:rsidRDefault="0028471C" w:rsidP="0028471C">
      <w:pPr>
        <w:pStyle w:val="ListParagraph"/>
      </w:pPr>
    </w:p>
    <w:p w14:paraId="22E625AD" w14:textId="07DF14F1" w:rsidR="0028471C" w:rsidRDefault="0028471C" w:rsidP="0028471C">
      <w:pPr>
        <w:pStyle w:val="ListParagraph"/>
        <w:numPr>
          <w:ilvl w:val="0"/>
          <w:numId w:val="11"/>
        </w:numPr>
      </w:pPr>
      <w:r>
        <w:t>Then thanks to Google &amp; Youtube because many questions got answered from them with many articles and video tutorials</w:t>
      </w:r>
    </w:p>
    <w:p w14:paraId="071C3AD2" w14:textId="77777777" w:rsidR="0028471C" w:rsidRDefault="0028471C" w:rsidP="0028471C">
      <w:pPr>
        <w:pStyle w:val="ListParagraph"/>
      </w:pPr>
    </w:p>
    <w:p w14:paraId="14331794" w14:textId="77777777" w:rsidR="0028471C" w:rsidRDefault="0028471C" w:rsidP="0028471C">
      <w:pPr>
        <w:pStyle w:val="ListParagraph"/>
      </w:pPr>
    </w:p>
    <w:p w14:paraId="438EFE02" w14:textId="6033075D" w:rsidR="0028471C" w:rsidRDefault="0028471C" w:rsidP="0028471C">
      <w:pPr>
        <w:pStyle w:val="ListParagraph"/>
        <w:numPr>
          <w:ilvl w:val="0"/>
          <w:numId w:val="11"/>
        </w:numPr>
      </w:pPr>
      <w:r>
        <w:t>Geeks for Geeks, Stack overflow these websites really helped in the process with their rich resources and articles</w:t>
      </w:r>
    </w:p>
    <w:p w14:paraId="20AE6B1B" w14:textId="77777777" w:rsidR="0028471C" w:rsidRDefault="0028471C" w:rsidP="0028471C">
      <w:pPr>
        <w:pStyle w:val="ListParagraph"/>
      </w:pPr>
    </w:p>
    <w:p w14:paraId="52411E16" w14:textId="5E4FA8FF" w:rsidR="0028471C" w:rsidRDefault="0028471C" w:rsidP="0028471C">
      <w:pPr>
        <w:pStyle w:val="ListParagraph"/>
        <w:numPr>
          <w:ilvl w:val="0"/>
          <w:numId w:val="11"/>
        </w:numPr>
      </w:pPr>
      <w:r>
        <w:t xml:space="preserve">Shout out to </w:t>
      </w:r>
      <w:proofErr w:type="spellStart"/>
      <w:r>
        <w:t>Eiro</w:t>
      </w:r>
      <w:proofErr w:type="spellEnd"/>
      <w:r>
        <w:t xml:space="preserve"> </w:t>
      </w:r>
      <w:proofErr w:type="spellStart"/>
      <w:r>
        <w:t>Nareth</w:t>
      </w:r>
      <w:proofErr w:type="spellEnd"/>
      <w:r>
        <w:t xml:space="preserve"> because the titanic background music was his content on his youtube </w:t>
      </w:r>
      <w:proofErr w:type="spellStart"/>
      <w:r>
        <w:t>chanel</w:t>
      </w:r>
      <w:proofErr w:type="spellEnd"/>
    </w:p>
    <w:p w14:paraId="48FFDF8E" w14:textId="77777777" w:rsidR="0028471C" w:rsidRDefault="0028471C" w:rsidP="0028471C">
      <w:pPr>
        <w:pStyle w:val="ListParagraph"/>
      </w:pPr>
    </w:p>
    <w:p w14:paraId="311335B3" w14:textId="77777777" w:rsidR="0028471C" w:rsidRDefault="0028471C" w:rsidP="0028471C">
      <w:pPr>
        <w:pStyle w:val="ListParagraph"/>
      </w:pPr>
    </w:p>
    <w:p w14:paraId="0F979EEE" w14:textId="4B6C09F6" w:rsidR="0028471C" w:rsidRPr="0028471C" w:rsidRDefault="00E02229" w:rsidP="0028471C">
      <w:pPr>
        <w:pStyle w:val="ListParagraph"/>
        <w:numPr>
          <w:ilvl w:val="0"/>
          <w:numId w:val="11"/>
        </w:numPr>
      </w:pPr>
      <w:r>
        <w:t>Again,</w:t>
      </w:r>
      <w:r w:rsidR="0028471C">
        <w:t xml:space="preserve"> Thanks to ALMIGHTY because without HIS blessings this project could have never been such a successful one </w:t>
      </w:r>
    </w:p>
    <w:p w14:paraId="5C57FFBB" w14:textId="36FAA098" w:rsidR="00E44D41" w:rsidRDefault="00E44D41" w:rsidP="00E44D41"/>
    <w:p w14:paraId="47EFC421" w14:textId="544408D1" w:rsidR="00E44D41" w:rsidRDefault="00E44D41" w:rsidP="00E44D41"/>
    <w:p w14:paraId="51132A2B" w14:textId="67459134" w:rsidR="00E44D41" w:rsidRDefault="00E44D41" w:rsidP="00E44D41"/>
    <w:p w14:paraId="72E07312" w14:textId="2373A119" w:rsidR="00E44D41" w:rsidRDefault="00E44D41" w:rsidP="00E44D41"/>
    <w:p w14:paraId="25F80597" w14:textId="36FB2C9A" w:rsidR="0028471C" w:rsidRDefault="0028471C" w:rsidP="00E44D41"/>
    <w:p w14:paraId="5CEAD301" w14:textId="37ADBD02" w:rsidR="0028471C" w:rsidRDefault="0028471C" w:rsidP="00E44D41">
      <w:bookmarkStart w:id="5" w:name="_GoBack"/>
      <w:bookmarkEnd w:id="5"/>
    </w:p>
    <w:p w14:paraId="1F38C1EE" w14:textId="5F7496E2" w:rsidR="0028471C" w:rsidRDefault="0028471C" w:rsidP="00E44D41"/>
    <w:p w14:paraId="16CD4AA0" w14:textId="5CB48C87" w:rsidR="0028471C" w:rsidRDefault="0028471C" w:rsidP="00E44D41"/>
    <w:p w14:paraId="157FFDEC" w14:textId="6A3D0945" w:rsidR="0028471C" w:rsidRDefault="0028471C" w:rsidP="00E44D41"/>
    <w:p w14:paraId="66454769" w14:textId="77777777" w:rsidR="0028471C" w:rsidRDefault="0028471C" w:rsidP="00E44D41"/>
    <w:p w14:paraId="7636D91D" w14:textId="268BC791" w:rsidR="00E44D41" w:rsidRPr="00DE546A" w:rsidRDefault="00DE546A" w:rsidP="00DE546A">
      <w:pPr>
        <w:jc w:val="both"/>
        <w:rPr>
          <w:b/>
          <w:bCs/>
        </w:rPr>
      </w:pPr>
      <w:r>
        <w:rPr>
          <w:b/>
          <w:bCs/>
        </w:rPr>
        <w:t xml:space="preserve">……………………………………………………………   The </w:t>
      </w:r>
      <w:r w:rsidR="00205BE1">
        <w:rPr>
          <w:b/>
          <w:bCs/>
        </w:rPr>
        <w:t xml:space="preserve">End </w:t>
      </w:r>
      <w:r w:rsidR="00A611E8">
        <w:rPr>
          <w:b/>
          <w:bCs/>
        </w:rPr>
        <w:t xml:space="preserve">  </w:t>
      </w:r>
      <w:r w:rsidR="00205BE1">
        <w:rPr>
          <w:b/>
          <w:bCs/>
        </w:rPr>
        <w:t>…</w:t>
      </w:r>
      <w:r>
        <w:rPr>
          <w:b/>
          <w:bCs/>
        </w:rPr>
        <w:t>……………………………………………………………………</w:t>
      </w:r>
    </w:p>
    <w:sectPr w:rsidR="00E44D41" w:rsidRPr="00DE546A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7AC6A" w14:textId="77777777" w:rsidR="009B5D73" w:rsidRDefault="009B5D73">
      <w:pPr>
        <w:spacing w:before="0" w:after="0" w:line="240" w:lineRule="auto"/>
      </w:pPr>
      <w:r>
        <w:separator/>
      </w:r>
    </w:p>
  </w:endnote>
  <w:endnote w:type="continuationSeparator" w:id="0">
    <w:p w14:paraId="5924DD2C" w14:textId="77777777" w:rsidR="009B5D73" w:rsidRDefault="009B5D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7A3EB" w14:textId="77777777" w:rsidR="00033703" w:rsidRDefault="0003370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EF95B" w14:textId="77777777" w:rsidR="009B5D73" w:rsidRDefault="009B5D73">
      <w:pPr>
        <w:spacing w:before="0" w:after="0" w:line="240" w:lineRule="auto"/>
      </w:pPr>
      <w:r>
        <w:separator/>
      </w:r>
    </w:p>
  </w:footnote>
  <w:footnote w:type="continuationSeparator" w:id="0">
    <w:p w14:paraId="4397675B" w14:textId="77777777" w:rsidR="009B5D73" w:rsidRDefault="009B5D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27CB475C"/>
    <w:multiLevelType w:val="hybridMultilevel"/>
    <w:tmpl w:val="972A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90E4A"/>
    <w:multiLevelType w:val="hybridMultilevel"/>
    <w:tmpl w:val="B9C2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44114"/>
    <w:multiLevelType w:val="hybridMultilevel"/>
    <w:tmpl w:val="B790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434A8"/>
    <w:multiLevelType w:val="hybridMultilevel"/>
    <w:tmpl w:val="BD30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C508D"/>
    <w:multiLevelType w:val="hybridMultilevel"/>
    <w:tmpl w:val="E8465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52"/>
    <w:rsid w:val="00033703"/>
    <w:rsid w:val="001B736F"/>
    <w:rsid w:val="001E7197"/>
    <w:rsid w:val="00205BE1"/>
    <w:rsid w:val="0028471C"/>
    <w:rsid w:val="00442AA2"/>
    <w:rsid w:val="005C240C"/>
    <w:rsid w:val="005F11BA"/>
    <w:rsid w:val="00637380"/>
    <w:rsid w:val="007572B0"/>
    <w:rsid w:val="007C4F87"/>
    <w:rsid w:val="007D50C1"/>
    <w:rsid w:val="008131C1"/>
    <w:rsid w:val="00936EBD"/>
    <w:rsid w:val="009B5D73"/>
    <w:rsid w:val="00A611E8"/>
    <w:rsid w:val="00A66A20"/>
    <w:rsid w:val="00A7345C"/>
    <w:rsid w:val="00AC7514"/>
    <w:rsid w:val="00CA319B"/>
    <w:rsid w:val="00CE0552"/>
    <w:rsid w:val="00DE546A"/>
    <w:rsid w:val="00E02229"/>
    <w:rsid w:val="00E16291"/>
    <w:rsid w:val="00E44D41"/>
    <w:rsid w:val="00EB7243"/>
    <w:rsid w:val="00F43959"/>
    <w:rsid w:val="00FD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82EBB"/>
  <w15:chartTrackingRefBased/>
  <w15:docId w15:val="{A86E13F5-14CF-4541-A0CC-A5D3402C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CE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27C0BF4E234B5DB6F8DEE093F3A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7C01A-B38E-42F0-9E3C-84DC2646DA15}"/>
      </w:docPartPr>
      <w:docPartBody>
        <w:p w:rsidR="004F1329" w:rsidRDefault="0083496D">
          <w:pPr>
            <w:pStyle w:val="7927C0BF4E234B5DB6F8DEE093F3AC70"/>
          </w:pPr>
          <w:r>
            <w:t>[Name]</w:t>
          </w:r>
        </w:p>
      </w:docPartBody>
    </w:docPart>
    <w:docPart>
      <w:docPartPr>
        <w:name w:val="FAEFE6E7866B4B988C3957905FF4C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0A1D3-E53C-47D0-9F64-E7BC0852FC90}"/>
      </w:docPartPr>
      <w:docPartBody>
        <w:p w:rsidR="004F1329" w:rsidRDefault="0083496D">
          <w:pPr>
            <w:pStyle w:val="FAEFE6E7866B4B988C3957905FF4C8A1"/>
          </w:pPr>
          <w:r>
            <w:t>[Course Title]</w:t>
          </w:r>
        </w:p>
      </w:docPartBody>
    </w:docPart>
    <w:docPart>
      <w:docPartPr>
        <w:name w:val="F355156E484944C995379643E9202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60B45-0106-4EE0-9E53-A088EF3DD69B}"/>
      </w:docPartPr>
      <w:docPartBody>
        <w:p w:rsidR="004F1329" w:rsidRDefault="0083496D">
          <w:pPr>
            <w:pStyle w:val="F355156E484944C995379643E9202E32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06"/>
    <w:rsid w:val="004B6E06"/>
    <w:rsid w:val="004F1329"/>
    <w:rsid w:val="0083496D"/>
    <w:rsid w:val="00B3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B01EB88F08A84B5C8CF438F87DD00D7E">
    <w:name w:val="B01EB88F08A84B5C8CF438F87DD00D7E"/>
  </w:style>
  <w:style w:type="paragraph" w:customStyle="1" w:styleId="7927C0BF4E234B5DB6F8DEE093F3AC70">
    <w:name w:val="7927C0BF4E234B5DB6F8DEE093F3AC70"/>
  </w:style>
  <w:style w:type="paragraph" w:customStyle="1" w:styleId="FAEFE6E7866B4B988C3957905FF4C8A1">
    <w:name w:val="FAEFE6E7866B4B988C3957905FF4C8A1"/>
  </w:style>
  <w:style w:type="paragraph" w:customStyle="1" w:styleId="F355156E484944C995379643E9202E32">
    <w:name w:val="F355156E484944C995379643E9202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2019-10-22T00:00:00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1144F6-F6E9-45CC-8224-3600ECC72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</TotalTime>
  <Pages>9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Software design</vt:lpstr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Software design</dc:title>
  <dc:subject>by shad reza</dc:subject>
  <dc:creator>201914024</dc:creator>
  <cp:keywords>CSE-106</cp:keywords>
  <cp:lastModifiedBy>Shad Reza</cp:lastModifiedBy>
  <cp:revision>2</cp:revision>
  <dcterms:created xsi:type="dcterms:W3CDTF">2019-10-21T19:05:00Z</dcterms:created>
  <dcterms:modified xsi:type="dcterms:W3CDTF">2019-10-21T19:05:00Z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